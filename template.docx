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C786" w14:textId="351F940E" w:rsidR="006B592E" w:rsidRPr="00970626" w:rsidRDefault="00B97E1F">
      <w:pPr>
        <w:rPr>
          <w:rFonts w:ascii="Helvetica" w:hAnsi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DCCF92" wp14:editId="745C1703">
                <wp:simplePos x="0" y="0"/>
                <wp:positionH relativeFrom="column">
                  <wp:posOffset>-445325</wp:posOffset>
                </wp:positionH>
                <wp:positionV relativeFrom="paragraph">
                  <wp:posOffset>1632857</wp:posOffset>
                </wp:positionV>
                <wp:extent cx="3079750" cy="748146"/>
                <wp:effectExtent l="0" t="0" r="0" b="0"/>
                <wp:wrapNone/>
                <wp:docPr id="968083422" name="Text Box 968083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0" cy="748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2F45F" w14:textId="649FC4DE" w:rsidR="000737A4" w:rsidRPr="006D05E5" w:rsidRDefault="009640FF" w:rsidP="006D05E5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D05E5">
                              <w:rPr>
                                <w:rFonts w:ascii="Helvetica" w:hAnsi="Helvetica"/>
                                <w:b/>
                                <w:bCs/>
                                <w:sz w:val="44"/>
                                <w:szCs w:val="44"/>
                              </w:rPr>
                              <w:t>{{firstname}}</w:t>
                            </w:r>
                            <w:r w:rsidR="003A47E5" w:rsidRPr="006D05E5">
                              <w:rPr>
                                <w:rFonts w:ascii="Helvetica" w:hAnsi="Helvetica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Pr="00407AF6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44"/>
                                <w:szCs w:val="44"/>
                              </w:rPr>
                              <w:t>{{secname}}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CCF92" id="_x0000_t202" coordsize="21600,21600" o:spt="202" path="m,l,21600r21600,l21600,xe">
                <v:stroke joinstyle="miter"/>
                <v:path gradientshapeok="t" o:connecttype="rect"/>
              </v:shapetype>
              <v:shape id="Text Box 968083422" o:spid="_x0000_s1026" type="#_x0000_t202" style="position:absolute;margin-left:-35.05pt;margin-top:128.55pt;width:242.5pt;height:58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" filled="f" stroked="f" strokeweight=".5pt">
                <v:textbox>
                  <w:txbxContent>
                    <w:p w14:paraId="30F2F45F" w14:textId="649FC4DE" w:rsidR="000737A4" w:rsidRPr="006D05E5" w:rsidRDefault="009640FF" w:rsidP="006D05E5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44"/>
                          <w:szCs w:val="44"/>
                        </w:rPr>
                      </w:pPr>
                      <w:r w:rsidRPr="006D05E5">
                        <w:rPr>
                          <w:rFonts w:ascii="Helvetica" w:hAnsi="Helvetica"/>
                          <w:b/>
                          <w:bCs/>
                          <w:sz w:val="44"/>
                          <w:szCs w:val="44"/>
                        </w:rPr>
                        <w:t>{{firstname}}</w:t>
                      </w:r>
                      <w:r w:rsidR="003A47E5" w:rsidRPr="006D05E5">
                        <w:rPr>
                          <w:rFonts w:ascii="Helvetica" w:hAnsi="Helvetica"/>
                          <w:b/>
                          <w:bCs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Pr="00407AF6">
                        <w:rPr>
                          <w:rFonts w:ascii="Helvetica" w:hAnsi="Helvetica"/>
                          <w:b/>
                          <w:bCs/>
                          <w:color w:val="7030A0"/>
                          <w:sz w:val="44"/>
                          <w:szCs w:val="44"/>
                        </w:rPr>
                        <w:t>{{secname}}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C5D70B" wp14:editId="1A662379">
                <wp:simplePos x="0" y="0"/>
                <wp:positionH relativeFrom="column">
                  <wp:posOffset>-421005</wp:posOffset>
                </wp:positionH>
                <wp:positionV relativeFrom="paragraph">
                  <wp:posOffset>2299145</wp:posOffset>
                </wp:positionV>
                <wp:extent cx="3056255" cy="284480"/>
                <wp:effectExtent l="0" t="0" r="0" b="0"/>
                <wp:wrapNone/>
                <wp:docPr id="1089830965" name="Text Box 1089830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25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FDCBF" w14:textId="661553A8" w:rsidR="00172B89" w:rsidRPr="00F15B24" w:rsidRDefault="00172B89" w:rsidP="00CA79B4">
                            <w:pPr>
                              <w:jc w:val="center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AA4F9C">
                              <w:rPr>
                                <w:rFonts w:ascii="Helvetica" w:hAnsi="Helvetica"/>
                                <w:i/>
                                <w:iCs/>
                              </w:rPr>
                              <w:t>{{jobtitle}}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D70B" id="Text Box 1089830965" o:spid="_x0000_s1027" type="#_x0000_t202" style="position:absolute;margin-left:-33.15pt;margin-top:181.05pt;width:240.65pt;height:22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" filled="f" stroked="f" strokeweight=".5pt">
                <v:textbox>
                  <w:txbxContent>
                    <w:p w14:paraId="00CFDCBF" w14:textId="661553A8" w:rsidR="00172B89" w:rsidRPr="00F15B24" w:rsidRDefault="00172B89" w:rsidP="00CA79B4">
                      <w:pPr>
                        <w:jc w:val="center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AA4F9C">
                        <w:rPr>
                          <w:rFonts w:ascii="Helvetica" w:hAnsi="Helvetica"/>
                          <w:i/>
                          <w:iCs/>
                        </w:rPr>
                        <w:t>{{jobtitle}}</w:t>
                      </w:r>
                    </w:p>
                  </w:txbxContent>
                </v:textbox>
              </v:shape>
            </w:pict>
          </mc:Fallback>
        </mc:AlternateContent>
      </w:r>
      <w:r w:rsidR="00E01D2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986C1D" wp14:editId="79246CE0">
                <wp:simplePos x="0" y="0"/>
                <wp:positionH relativeFrom="column">
                  <wp:posOffset>2843720</wp:posOffset>
                </wp:positionH>
                <wp:positionV relativeFrom="paragraph">
                  <wp:posOffset>706120</wp:posOffset>
                </wp:positionV>
                <wp:extent cx="4156364" cy="3858895"/>
                <wp:effectExtent l="0" t="0" r="0" b="0"/>
                <wp:wrapNone/>
                <wp:docPr id="96516548" name="Text Box 96516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64" cy="3858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14A60" w14:textId="2678D71B" w:rsidR="00436BD4" w:rsidRPr="001C07DB" w:rsidRDefault="00436BD4" w:rsidP="00436BD4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</w:pPr>
                            <w:r w:rsidRPr="001C07DB"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  <w:u w:val="single"/>
                              </w:rPr>
                              <w:t>EX</w:t>
                            </w:r>
                            <w:r w:rsidRPr="001C07DB"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  <w:t>PERIENCES</w:t>
                            </w:r>
                          </w:p>
                          <w:p w14:paraId="6488DBF7" w14:textId="04FDD4EE" w:rsidR="00436BD4" w:rsidRPr="00436BD4" w:rsidRDefault="00EC4714" w:rsidP="00436BD4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>{{company}}</w:t>
                            </w:r>
                          </w:p>
                          <w:p w14:paraId="716B7BDA" w14:textId="3A164BE0" w:rsidR="00436BD4" w:rsidRPr="00C548D6" w:rsidRDefault="003031DC" w:rsidP="00436BD4">
                            <w:pPr>
                              <w:spacing w:line="276" w:lineRule="auto"/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{{position}}</w:t>
                            </w:r>
                          </w:p>
                          <w:p w14:paraId="437B5454" w14:textId="4AAB8EBC" w:rsidR="00436BD4" w:rsidRDefault="00E01D21" w:rsidP="00436BD4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{{term}}</w:t>
                            </w:r>
                          </w:p>
                          <w:p w14:paraId="6D5EF759" w14:textId="44380D3C" w:rsidR="00436BD4" w:rsidRPr="00FD6E74" w:rsidRDefault="00577258" w:rsidP="00436BD4">
                            <w:pPr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{{duties}}</w:t>
                            </w:r>
                            <w:r w:rsidR="00436BD4" w:rsidRPr="00FD6E74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0EA90E9" w14:textId="77777777" w:rsidR="00EC4714" w:rsidRPr="00436BD4" w:rsidRDefault="00EC4714" w:rsidP="00EC4714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>{{company}}</w:t>
                            </w:r>
                          </w:p>
                          <w:p w14:paraId="21AF231A" w14:textId="7AA7535E" w:rsidR="00436BD4" w:rsidRPr="00C548D6" w:rsidRDefault="003031DC" w:rsidP="00436BD4">
                            <w:pPr>
                              <w:spacing w:line="276" w:lineRule="auto"/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{{position}}</w:t>
                            </w:r>
                          </w:p>
                          <w:p w14:paraId="4BEACA82" w14:textId="77777777" w:rsidR="00E01D21" w:rsidRDefault="00E01D21" w:rsidP="00E01D21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{{term}}</w:t>
                            </w:r>
                          </w:p>
                          <w:p w14:paraId="45BBC467" w14:textId="01FD5365" w:rsidR="00436BD4" w:rsidRPr="00FD6E74" w:rsidRDefault="00577258" w:rsidP="00436BD4">
                            <w:pPr>
                              <w:pStyle w:val="p1"/>
                              <w:jc w:val="both"/>
                              <w:rPr>
                                <w:rStyle w:val="s1"/>
                                <w:rFonts w:cs="Tahom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{{duties}}</w:t>
                            </w:r>
                            <w:r w:rsidR="00436BD4" w:rsidRPr="00FD6E74">
                              <w:rPr>
                                <w:rStyle w:val="s1"/>
                                <w:rFonts w:cs="Tahoma"/>
                                <w:i/>
                                <w:i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F6A7FCE" w14:textId="77777777" w:rsidR="00436BD4" w:rsidRPr="005F6B8C" w:rsidRDefault="00436BD4" w:rsidP="00436BD4">
                            <w:pPr>
                              <w:pStyle w:val="p1"/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21C627AB" w14:textId="77777777" w:rsidR="00EC4714" w:rsidRPr="00436BD4" w:rsidRDefault="00EC4714" w:rsidP="00EC4714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>{{company}}</w:t>
                            </w:r>
                          </w:p>
                          <w:p w14:paraId="11ADE296" w14:textId="56DA5E25" w:rsidR="003031DC" w:rsidRDefault="003031DC" w:rsidP="00436BD4">
                            <w:pPr>
                              <w:spacing w:line="276" w:lineRule="auto"/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{{position}}</w:t>
                            </w:r>
                          </w:p>
                          <w:p w14:paraId="0967AB9B" w14:textId="77777777" w:rsidR="00E01D21" w:rsidRDefault="00E01D21" w:rsidP="00E01D21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{{term}}</w:t>
                            </w:r>
                          </w:p>
                          <w:p w14:paraId="2946BA21" w14:textId="6DC6B089" w:rsidR="00436BD4" w:rsidRPr="00FD6E74" w:rsidRDefault="00577258" w:rsidP="00EB7DCF">
                            <w:pPr>
                              <w:jc w:val="both"/>
                              <w:rPr>
                                <w:rFonts w:ascii="Helvetica" w:hAnsi="Helvetic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{{duties}}</w:t>
                            </w:r>
                            <w:r w:rsidR="00436BD4" w:rsidRPr="00FD6E74">
                              <w:rPr>
                                <w:rFonts w:ascii="Helvetica" w:hAnsi="Helvetic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95F45EE" w14:textId="77777777" w:rsidR="00436BD4" w:rsidRPr="00A2592B" w:rsidRDefault="00436BD4" w:rsidP="00436BD4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144D4659" w14:textId="77777777" w:rsidR="00436BD4" w:rsidRPr="002A5679" w:rsidRDefault="00436BD4" w:rsidP="00436BD4">
                            <w:pPr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86C1D" id="Text Box 96516548" o:spid="_x0000_s1028" type="#_x0000_t202" style="position:absolute;margin-left:223.9pt;margin-top:55.6pt;width:327.25pt;height:303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" filled="f" stroked="f" strokeweight=".5pt">
                <v:textbox>
                  <w:txbxContent>
                    <w:p w14:paraId="0F914A60" w14:textId="2678D71B" w:rsidR="00436BD4" w:rsidRPr="001C07DB" w:rsidRDefault="00436BD4" w:rsidP="00436BD4">
                      <w:pPr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</w:pPr>
                      <w:r w:rsidRPr="001C07DB"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  <w:u w:val="single"/>
                        </w:rPr>
                        <w:t>EX</w:t>
                      </w:r>
                      <w:r w:rsidRPr="001C07DB"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  <w:t>PERIENCES</w:t>
                      </w:r>
                    </w:p>
                    <w:p w14:paraId="6488DBF7" w14:textId="04FDD4EE" w:rsidR="00436BD4" w:rsidRPr="00436BD4" w:rsidRDefault="00EC4714" w:rsidP="00436BD4">
                      <w:pPr>
                        <w:spacing w:line="276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>{{company}}</w:t>
                      </w:r>
                    </w:p>
                    <w:p w14:paraId="716B7BDA" w14:textId="3A164BE0" w:rsidR="00436BD4" w:rsidRPr="00C548D6" w:rsidRDefault="003031DC" w:rsidP="00436BD4">
                      <w:pPr>
                        <w:spacing w:line="276" w:lineRule="auto"/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{{position}}</w:t>
                      </w:r>
                    </w:p>
                    <w:p w14:paraId="437B5454" w14:textId="4AAB8EBC" w:rsidR="00436BD4" w:rsidRDefault="00E01D21" w:rsidP="00436BD4">
                      <w:pPr>
                        <w:spacing w:line="276" w:lineRule="auto"/>
                        <w:rPr>
                          <w:rFonts w:ascii="Montserrat" w:hAnsi="Montserrat"/>
                          <w:b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{{term}}</w:t>
                      </w:r>
                    </w:p>
                    <w:p w14:paraId="6D5EF759" w14:textId="44380D3C" w:rsidR="00436BD4" w:rsidRPr="00FD6E74" w:rsidRDefault="00577258" w:rsidP="00436BD4">
                      <w:pPr>
                        <w:jc w:val="both"/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{{duties}}</w:t>
                      </w:r>
                      <w:r w:rsidR="00436BD4" w:rsidRPr="00FD6E74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60EA90E9" w14:textId="77777777" w:rsidR="00EC4714" w:rsidRPr="00436BD4" w:rsidRDefault="00EC4714" w:rsidP="00EC4714">
                      <w:pPr>
                        <w:spacing w:line="276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>{{company}}</w:t>
                      </w:r>
                    </w:p>
                    <w:p w14:paraId="21AF231A" w14:textId="7AA7535E" w:rsidR="00436BD4" w:rsidRPr="00C548D6" w:rsidRDefault="003031DC" w:rsidP="00436BD4">
                      <w:pPr>
                        <w:spacing w:line="276" w:lineRule="auto"/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{{position}}</w:t>
                      </w:r>
                    </w:p>
                    <w:p w14:paraId="4BEACA82" w14:textId="77777777" w:rsidR="00E01D21" w:rsidRDefault="00E01D21" w:rsidP="00E01D21">
                      <w:pPr>
                        <w:spacing w:line="276" w:lineRule="auto"/>
                        <w:rPr>
                          <w:rFonts w:ascii="Montserrat" w:hAnsi="Montserrat"/>
                          <w:b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{{term}}</w:t>
                      </w:r>
                    </w:p>
                    <w:p w14:paraId="45BBC467" w14:textId="01FD5365" w:rsidR="00436BD4" w:rsidRPr="00FD6E74" w:rsidRDefault="00577258" w:rsidP="00436BD4">
                      <w:pPr>
                        <w:pStyle w:val="p1"/>
                        <w:jc w:val="both"/>
                        <w:rPr>
                          <w:rStyle w:val="s1"/>
                          <w:rFonts w:cs="Tahom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{{duties}}</w:t>
                      </w:r>
                      <w:r w:rsidR="00436BD4" w:rsidRPr="00FD6E74">
                        <w:rPr>
                          <w:rStyle w:val="s1"/>
                          <w:rFonts w:cs="Tahoma"/>
                          <w:i/>
                          <w:iCs/>
                          <w:color w:val="808080" w:themeColor="background1" w:themeShade="80"/>
                          <w:sz w:val="18"/>
                          <w:szCs w:val="18"/>
                        </w:rPr>
                        <w:t>.</w:t>
                      </w:r>
                    </w:p>
                    <w:p w14:paraId="4F6A7FCE" w14:textId="77777777" w:rsidR="00436BD4" w:rsidRPr="005F6B8C" w:rsidRDefault="00436BD4" w:rsidP="00436BD4">
                      <w:pPr>
                        <w:pStyle w:val="p1"/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21C627AB" w14:textId="77777777" w:rsidR="00EC4714" w:rsidRPr="00436BD4" w:rsidRDefault="00EC4714" w:rsidP="00EC4714">
                      <w:pPr>
                        <w:spacing w:line="276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>{{company}}</w:t>
                      </w:r>
                    </w:p>
                    <w:p w14:paraId="11ADE296" w14:textId="56DA5E25" w:rsidR="003031DC" w:rsidRDefault="003031DC" w:rsidP="00436BD4">
                      <w:pPr>
                        <w:spacing w:line="276" w:lineRule="auto"/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{{position}}</w:t>
                      </w:r>
                    </w:p>
                    <w:p w14:paraId="0967AB9B" w14:textId="77777777" w:rsidR="00E01D21" w:rsidRDefault="00E01D21" w:rsidP="00E01D21">
                      <w:pPr>
                        <w:spacing w:line="276" w:lineRule="auto"/>
                        <w:rPr>
                          <w:rFonts w:ascii="Montserrat" w:hAnsi="Montserrat"/>
                          <w:b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{{term}}</w:t>
                      </w:r>
                    </w:p>
                    <w:p w14:paraId="2946BA21" w14:textId="6DC6B089" w:rsidR="00436BD4" w:rsidRPr="00FD6E74" w:rsidRDefault="00577258" w:rsidP="00EB7DCF">
                      <w:pPr>
                        <w:jc w:val="both"/>
                        <w:rPr>
                          <w:rFonts w:ascii="Helvetica" w:hAnsi="Helvetic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{{duties}}</w:t>
                      </w:r>
                      <w:r w:rsidR="00436BD4" w:rsidRPr="00FD6E74">
                        <w:rPr>
                          <w:rFonts w:ascii="Helvetica" w:hAnsi="Helvetica"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195F45EE" w14:textId="77777777" w:rsidR="00436BD4" w:rsidRPr="00A2592B" w:rsidRDefault="00436BD4" w:rsidP="00436BD4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144D4659" w14:textId="77777777" w:rsidR="00436BD4" w:rsidRPr="002A5679" w:rsidRDefault="00436BD4" w:rsidP="00436BD4">
                      <w:pPr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7423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1F7BC3" wp14:editId="20B0E523">
                <wp:simplePos x="0" y="0"/>
                <wp:positionH relativeFrom="column">
                  <wp:posOffset>-440055</wp:posOffset>
                </wp:positionH>
                <wp:positionV relativeFrom="paragraph">
                  <wp:posOffset>5251450</wp:posOffset>
                </wp:positionV>
                <wp:extent cx="3047365" cy="1518285"/>
                <wp:effectExtent l="0" t="0" r="0" b="0"/>
                <wp:wrapNone/>
                <wp:docPr id="660792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7365" cy="151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EBF75" w14:textId="77739BC1" w:rsidR="009713B8" w:rsidRPr="009A7423" w:rsidRDefault="00970626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9A7423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u w:val="single"/>
                              </w:rPr>
                              <w:t>CO</w:t>
                            </w:r>
                            <w:r w:rsidRPr="009A7423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NTACTS</w:t>
                            </w:r>
                          </w:p>
                          <w:p w14:paraId="0B31B723" w14:textId="05D86025" w:rsidR="00970626" w:rsidRPr="00784047" w:rsidRDefault="00970626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784047">
                              <w:rPr>
                                <w:rFonts w:ascii="Helvetica" w:hAnsi="Helvetica"/>
                                <w:b/>
                                <w:bCs/>
                              </w:rPr>
                              <w:t>Phone:</w:t>
                            </w:r>
                            <w:r w:rsidR="00011222" w:rsidRPr="00784047">
                              <w:rPr>
                                <w:rFonts w:ascii="Helvetica" w:hAnsi="Helvetica"/>
                                <w:b/>
                                <w:bCs/>
                              </w:rPr>
                              <w:tab/>
                            </w:r>
                            <w:r w:rsidR="004E4694" w:rsidRPr="00784047">
                              <w:rPr>
                                <w:rFonts w:ascii="Helvetica" w:hAnsi="Helvetica"/>
                                <w:i/>
                                <w:iCs/>
                              </w:rPr>
                              <w:t>{{phone}}</w:t>
                            </w:r>
                            <w:r w:rsidR="00314D8B" w:rsidRPr="00784047">
                              <w:rPr>
                                <w:rFonts w:ascii="Helvetica" w:hAnsi="Helvetica"/>
                                <w:i/>
                                <w:iCs/>
                              </w:rPr>
                              <w:t>,</w:t>
                            </w:r>
                          </w:p>
                          <w:p w14:paraId="0D4B68C6" w14:textId="58ED1FF7" w:rsidR="00970626" w:rsidRPr="00784047" w:rsidRDefault="00970626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</w:rPr>
                            </w:pPr>
                            <w:r w:rsidRPr="00784047">
                              <w:rPr>
                                <w:rFonts w:ascii="Helvetica" w:hAnsi="Helvetica"/>
                                <w:b/>
                                <w:bCs/>
                              </w:rPr>
                              <w:t>Email:</w:t>
                            </w:r>
                            <w:r w:rsidR="00011222" w:rsidRPr="00784047">
                              <w:rPr>
                                <w:rFonts w:ascii="Helvetica" w:hAnsi="Helvetica"/>
                              </w:rPr>
                              <w:tab/>
                            </w:r>
                            <w:r w:rsidR="00582066" w:rsidRPr="00784047">
                              <w:rPr>
                                <w:rFonts w:ascii="Helvetica" w:hAnsi="Helvetica"/>
                                <w:i/>
                                <w:iCs/>
                              </w:rPr>
                              <w:t>{{email}}</w:t>
                            </w:r>
                            <w:r w:rsidR="00314D8B" w:rsidRPr="00784047">
                              <w:rPr>
                                <w:rFonts w:ascii="Helvetica" w:hAnsi="Helvetica"/>
                                <w:i/>
                                <w:iCs/>
                              </w:rPr>
                              <w:t>,</w:t>
                            </w:r>
                          </w:p>
                          <w:p w14:paraId="77FF0DCB" w14:textId="11D2E447" w:rsidR="00970626" w:rsidRPr="00784047" w:rsidRDefault="00970626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  <w:i/>
                                <w:iCs/>
                                <w:lang w:val="en-US"/>
                              </w:rPr>
                            </w:pPr>
                            <w:r w:rsidRPr="00784047">
                              <w:rPr>
                                <w:rFonts w:ascii="Helvetica" w:hAnsi="Helvetica"/>
                                <w:b/>
                                <w:bCs/>
                              </w:rPr>
                              <w:t>Address:</w:t>
                            </w:r>
                            <w:r w:rsidRPr="00784047">
                              <w:rPr>
                                <w:rFonts w:ascii="Helvetica" w:hAnsi="Helvetica"/>
                              </w:rPr>
                              <w:tab/>
                            </w:r>
                            <w:r w:rsidR="00E929DD" w:rsidRPr="00931734">
                              <w:rPr>
                                <w:rFonts w:ascii="Helvetica" w:hAnsi="Helvetica"/>
                                <w:i/>
                                <w:iCs/>
                              </w:rPr>
                              <w:t>{{address}}</w:t>
                            </w:r>
                          </w:p>
                          <w:p w14:paraId="167A8D2D" w14:textId="18166B3B" w:rsidR="000C6F1F" w:rsidRPr="00784047" w:rsidRDefault="000C6F1F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</w:rPr>
                            </w:pPr>
                            <w:r w:rsidRPr="00784047">
                              <w:rPr>
                                <w:rFonts w:ascii="Helvetica" w:hAnsi="Helvetica"/>
                                <w:b/>
                                <w:bCs/>
                              </w:rPr>
                              <w:t>Gender:</w:t>
                            </w:r>
                            <w:r w:rsidRPr="00784047">
                              <w:rPr>
                                <w:rFonts w:ascii="Helvetica" w:hAnsi="Helvetica"/>
                              </w:rPr>
                              <w:tab/>
                            </w:r>
                            <w:r w:rsidR="009B447D" w:rsidRPr="00784047">
                              <w:rPr>
                                <w:rFonts w:ascii="Helvetica" w:hAnsi="Helvetica"/>
                                <w:i/>
                                <w:iCs/>
                              </w:rPr>
                              <w:t>{{gender}}</w:t>
                            </w:r>
                          </w:p>
                          <w:p w14:paraId="7686A5BA" w14:textId="579006AE" w:rsidR="000C6F1F" w:rsidRPr="00784047" w:rsidRDefault="000C6F1F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784047">
                              <w:rPr>
                                <w:rFonts w:ascii="Helvetica" w:hAnsi="Helvetica"/>
                                <w:b/>
                                <w:bCs/>
                              </w:rPr>
                              <w:t>Birth Date:</w:t>
                            </w:r>
                            <w:r w:rsidRPr="00784047">
                              <w:rPr>
                                <w:rFonts w:ascii="Helvetica" w:hAnsi="Helvetica"/>
                              </w:rPr>
                              <w:tab/>
                            </w:r>
                            <w:r w:rsidR="00314D8B" w:rsidRPr="00784047">
                              <w:rPr>
                                <w:rFonts w:ascii="Helvetica" w:hAnsi="Helvetica"/>
                                <w:i/>
                                <w:iCs/>
                              </w:rPr>
                              <w:t>{{dob}}</w:t>
                            </w:r>
                          </w:p>
                          <w:p w14:paraId="7F0FA6AF" w14:textId="77777777" w:rsidR="000C6F1F" w:rsidRPr="00784047" w:rsidRDefault="000C6F1F" w:rsidP="000C6F1F">
                            <w:pPr>
                              <w:spacing w:line="276" w:lineRule="auto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7BC3" id="Text Box 3" o:spid="_x0000_s1029" type="#_x0000_t202" style="position:absolute;margin-left:-34.65pt;margin-top:413.5pt;width:239.95pt;height:1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" filled="f" stroked="f" strokeweight=".5pt">
                <v:textbox>
                  <w:txbxContent>
                    <w:p w14:paraId="172EBF75" w14:textId="77739BC1" w:rsidR="009713B8" w:rsidRPr="009A7423" w:rsidRDefault="00970626" w:rsidP="000C6F1F">
                      <w:pPr>
                        <w:spacing w:line="276" w:lineRule="auto"/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9A7423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  <w:u w:val="single"/>
                        </w:rPr>
                        <w:t>CO</w:t>
                      </w:r>
                      <w:r w:rsidRPr="009A7423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  <w:t>NTACTS</w:t>
                      </w:r>
                    </w:p>
                    <w:p w14:paraId="0B31B723" w14:textId="05D86025" w:rsidR="00970626" w:rsidRPr="00784047" w:rsidRDefault="00970626" w:rsidP="000C6F1F">
                      <w:pPr>
                        <w:spacing w:line="276" w:lineRule="auto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784047">
                        <w:rPr>
                          <w:rFonts w:ascii="Helvetica" w:hAnsi="Helvetica"/>
                          <w:b/>
                          <w:bCs/>
                        </w:rPr>
                        <w:t>Phone:</w:t>
                      </w:r>
                      <w:r w:rsidR="00011222" w:rsidRPr="00784047">
                        <w:rPr>
                          <w:rFonts w:ascii="Helvetica" w:hAnsi="Helvetica"/>
                          <w:b/>
                          <w:bCs/>
                        </w:rPr>
                        <w:tab/>
                      </w:r>
                      <w:r w:rsidR="004E4694" w:rsidRPr="00784047">
                        <w:rPr>
                          <w:rFonts w:ascii="Helvetica" w:hAnsi="Helvetica"/>
                          <w:i/>
                          <w:iCs/>
                        </w:rPr>
                        <w:t>{{phone}}</w:t>
                      </w:r>
                      <w:r w:rsidR="00314D8B" w:rsidRPr="00784047">
                        <w:rPr>
                          <w:rFonts w:ascii="Helvetica" w:hAnsi="Helvetica"/>
                          <w:i/>
                          <w:iCs/>
                        </w:rPr>
                        <w:t>,</w:t>
                      </w:r>
                    </w:p>
                    <w:p w14:paraId="0D4B68C6" w14:textId="58ED1FF7" w:rsidR="00970626" w:rsidRPr="00784047" w:rsidRDefault="00970626" w:rsidP="000C6F1F">
                      <w:pPr>
                        <w:spacing w:line="276" w:lineRule="auto"/>
                        <w:rPr>
                          <w:rFonts w:ascii="Helvetica" w:hAnsi="Helvetica"/>
                        </w:rPr>
                      </w:pPr>
                      <w:r w:rsidRPr="00784047">
                        <w:rPr>
                          <w:rFonts w:ascii="Helvetica" w:hAnsi="Helvetica"/>
                          <w:b/>
                          <w:bCs/>
                        </w:rPr>
                        <w:t>Email:</w:t>
                      </w:r>
                      <w:r w:rsidR="00011222" w:rsidRPr="00784047">
                        <w:rPr>
                          <w:rFonts w:ascii="Helvetica" w:hAnsi="Helvetica"/>
                        </w:rPr>
                        <w:tab/>
                      </w:r>
                      <w:r w:rsidR="00582066" w:rsidRPr="00784047">
                        <w:rPr>
                          <w:rFonts w:ascii="Helvetica" w:hAnsi="Helvetica"/>
                          <w:i/>
                          <w:iCs/>
                        </w:rPr>
                        <w:t>{{email}}</w:t>
                      </w:r>
                      <w:r w:rsidR="00314D8B" w:rsidRPr="00784047">
                        <w:rPr>
                          <w:rFonts w:ascii="Helvetica" w:hAnsi="Helvetica"/>
                          <w:i/>
                          <w:iCs/>
                        </w:rPr>
                        <w:t>,</w:t>
                      </w:r>
                    </w:p>
                    <w:p w14:paraId="77FF0DCB" w14:textId="11D2E447" w:rsidR="00970626" w:rsidRPr="00784047" w:rsidRDefault="00970626" w:rsidP="000C6F1F">
                      <w:pPr>
                        <w:spacing w:line="276" w:lineRule="auto"/>
                        <w:rPr>
                          <w:rFonts w:ascii="Helvetica" w:hAnsi="Helvetica"/>
                          <w:i/>
                          <w:iCs/>
                          <w:lang w:val="en-US"/>
                        </w:rPr>
                      </w:pPr>
                      <w:r w:rsidRPr="00784047">
                        <w:rPr>
                          <w:rFonts w:ascii="Helvetica" w:hAnsi="Helvetica"/>
                          <w:b/>
                          <w:bCs/>
                        </w:rPr>
                        <w:t>Address:</w:t>
                      </w:r>
                      <w:r w:rsidRPr="00784047">
                        <w:rPr>
                          <w:rFonts w:ascii="Helvetica" w:hAnsi="Helvetica"/>
                        </w:rPr>
                        <w:tab/>
                      </w:r>
                      <w:r w:rsidR="00E929DD" w:rsidRPr="00931734">
                        <w:rPr>
                          <w:rFonts w:ascii="Helvetica" w:hAnsi="Helvetica"/>
                          <w:i/>
                          <w:iCs/>
                        </w:rPr>
                        <w:t>{{address}}</w:t>
                      </w:r>
                    </w:p>
                    <w:p w14:paraId="167A8D2D" w14:textId="18166B3B" w:rsidR="000C6F1F" w:rsidRPr="00784047" w:rsidRDefault="000C6F1F" w:rsidP="000C6F1F">
                      <w:pPr>
                        <w:spacing w:line="276" w:lineRule="auto"/>
                        <w:rPr>
                          <w:rFonts w:ascii="Helvetica" w:hAnsi="Helvetica"/>
                        </w:rPr>
                      </w:pPr>
                      <w:r w:rsidRPr="00784047">
                        <w:rPr>
                          <w:rFonts w:ascii="Helvetica" w:hAnsi="Helvetica"/>
                          <w:b/>
                          <w:bCs/>
                        </w:rPr>
                        <w:t>Gender:</w:t>
                      </w:r>
                      <w:r w:rsidRPr="00784047">
                        <w:rPr>
                          <w:rFonts w:ascii="Helvetica" w:hAnsi="Helvetica"/>
                        </w:rPr>
                        <w:tab/>
                      </w:r>
                      <w:r w:rsidR="009B447D" w:rsidRPr="00784047">
                        <w:rPr>
                          <w:rFonts w:ascii="Helvetica" w:hAnsi="Helvetica"/>
                          <w:i/>
                          <w:iCs/>
                        </w:rPr>
                        <w:t>{{gender}}</w:t>
                      </w:r>
                    </w:p>
                    <w:p w14:paraId="7686A5BA" w14:textId="579006AE" w:rsidR="000C6F1F" w:rsidRPr="00784047" w:rsidRDefault="000C6F1F" w:rsidP="000C6F1F">
                      <w:pPr>
                        <w:spacing w:line="276" w:lineRule="auto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784047">
                        <w:rPr>
                          <w:rFonts w:ascii="Helvetica" w:hAnsi="Helvetica"/>
                          <w:b/>
                          <w:bCs/>
                        </w:rPr>
                        <w:t>Birth Date:</w:t>
                      </w:r>
                      <w:r w:rsidRPr="00784047">
                        <w:rPr>
                          <w:rFonts w:ascii="Helvetica" w:hAnsi="Helvetica"/>
                        </w:rPr>
                        <w:tab/>
                      </w:r>
                      <w:r w:rsidR="00314D8B" w:rsidRPr="00784047">
                        <w:rPr>
                          <w:rFonts w:ascii="Helvetica" w:hAnsi="Helvetica"/>
                          <w:i/>
                          <w:iCs/>
                        </w:rPr>
                        <w:t>{{dob}}</w:t>
                      </w:r>
                    </w:p>
                    <w:p w14:paraId="7F0FA6AF" w14:textId="77777777" w:rsidR="000C6F1F" w:rsidRPr="00784047" w:rsidRDefault="000C6F1F" w:rsidP="000C6F1F">
                      <w:pPr>
                        <w:spacing w:line="276" w:lineRule="auto"/>
                        <w:rPr>
                          <w:rFonts w:ascii="Helvetica" w:hAnsi="Helvetica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71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D17812" wp14:editId="4F893A0C">
                <wp:simplePos x="0" y="0"/>
                <wp:positionH relativeFrom="column">
                  <wp:posOffset>-445325</wp:posOffset>
                </wp:positionH>
                <wp:positionV relativeFrom="paragraph">
                  <wp:posOffset>2535382</wp:posOffset>
                </wp:positionV>
                <wp:extent cx="3056255" cy="2451370"/>
                <wp:effectExtent l="0" t="0" r="0" b="0"/>
                <wp:wrapNone/>
                <wp:docPr id="1365337276" name="Text Box 1365337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255" cy="245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729F8" w14:textId="0199C7C0" w:rsidR="00FE0E77" w:rsidRPr="004603A3" w:rsidRDefault="00FE0E77" w:rsidP="00FE0E77">
                            <w:pPr>
                              <w:spacing w:line="276" w:lineRule="auto"/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u w:val="single"/>
                              </w:rPr>
                              <w:t>AB</w:t>
                            </w:r>
                            <w:r w:rsidRPr="00FE0E77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OUT ME</w:t>
                            </w:r>
                          </w:p>
                          <w:p w14:paraId="2AB1329D" w14:textId="59525C92" w:rsidR="00427101" w:rsidRPr="00AA4F9C" w:rsidRDefault="00427101" w:rsidP="00172B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4F9C">
                              <w:rPr>
                                <w:b/>
                                <w:bCs/>
                              </w:rPr>
                              <w:t>{{aboutme}}</w:t>
                            </w:r>
                          </w:p>
                          <w:p w14:paraId="6AEF6FF9" w14:textId="77777777" w:rsidR="00427101" w:rsidRPr="00AA4F9C" w:rsidRDefault="00427101" w:rsidP="004271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7812" id="Text Box 1365337276" o:spid="_x0000_s1030" type="#_x0000_t202" style="position:absolute;margin-left:-35.05pt;margin-top:199.65pt;width:240.65pt;height:19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" filled="f" stroked="f" strokeweight=".5pt">
                <v:textbox>
                  <w:txbxContent>
                    <w:p w14:paraId="25F729F8" w14:textId="0199C7C0" w:rsidR="00FE0E77" w:rsidRPr="004603A3" w:rsidRDefault="00FE0E77" w:rsidP="00FE0E77">
                      <w:pPr>
                        <w:spacing w:line="276" w:lineRule="auto"/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  <w:u w:val="single"/>
                        </w:rPr>
                        <w:t>AB</w:t>
                      </w:r>
                      <w:r w:rsidRPr="00FE0E77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  <w:t>OUT ME</w:t>
                      </w:r>
                    </w:p>
                    <w:p w14:paraId="2AB1329D" w14:textId="59525C92" w:rsidR="00427101" w:rsidRPr="00AA4F9C" w:rsidRDefault="00427101" w:rsidP="00172B89">
                      <w:pPr>
                        <w:rPr>
                          <w:b/>
                          <w:bCs/>
                        </w:rPr>
                      </w:pPr>
                      <w:r w:rsidRPr="00AA4F9C">
                        <w:rPr>
                          <w:b/>
                          <w:bCs/>
                        </w:rPr>
                        <w:t>{{aboutme}}</w:t>
                      </w:r>
                    </w:p>
                    <w:p w14:paraId="6AEF6FF9" w14:textId="77777777" w:rsidR="00427101" w:rsidRPr="00AA4F9C" w:rsidRDefault="00427101" w:rsidP="00427101"/>
                  </w:txbxContent>
                </v:textbox>
              </v:shape>
            </w:pict>
          </mc:Fallback>
        </mc:AlternateContent>
      </w:r>
      <w:r w:rsidR="002A0D9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823656" wp14:editId="54342675">
                <wp:simplePos x="0" y="0"/>
                <wp:positionH relativeFrom="column">
                  <wp:posOffset>2708910</wp:posOffset>
                </wp:positionH>
                <wp:positionV relativeFrom="paragraph">
                  <wp:posOffset>1165860</wp:posOffset>
                </wp:positionV>
                <wp:extent cx="86995" cy="86995"/>
                <wp:effectExtent l="0" t="0" r="14605" b="14605"/>
                <wp:wrapNone/>
                <wp:docPr id="36809896" name="Doughn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donu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4EE28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ughnut 6" o:spid="_x0000_s1026" type="#_x0000_t23" style="position:absolute;margin-left:213.3pt;margin-top:91.8pt;width:6.85pt;height: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" fillcolor="#50345e [3204]" strokecolor="#0b070d [484]">
                <v:stroke joinstyle="miter"/>
              </v:shape>
            </w:pict>
          </mc:Fallback>
        </mc:AlternateContent>
      </w:r>
      <w:r w:rsidR="00BF6874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2851F4" wp14:editId="4F8CD825">
                <wp:simplePos x="0" y="0"/>
                <wp:positionH relativeFrom="column">
                  <wp:posOffset>-414655</wp:posOffset>
                </wp:positionH>
                <wp:positionV relativeFrom="paragraph">
                  <wp:posOffset>9004625</wp:posOffset>
                </wp:positionV>
                <wp:extent cx="2981325" cy="1050423"/>
                <wp:effectExtent l="0" t="0" r="0" b="0"/>
                <wp:wrapNone/>
                <wp:docPr id="13445227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050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F9135" w14:textId="3E56FE9A" w:rsidR="00970626" w:rsidRPr="00011222" w:rsidRDefault="00C548D6" w:rsidP="00C548D6">
                            <w:pPr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C548D6">
                              <w:rPr>
                                <w:rFonts w:ascii="Helvetica" w:hAnsi="Helvetica"/>
                                <w:b/>
                                <w:bCs/>
                                <w:i/>
                                <w:iCs/>
                              </w:rPr>
                              <w:t>DECLARATION</w:t>
                            </w:r>
                            <w:r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 </w:t>
                            </w:r>
                            <w:r w:rsidR="004E4694">
                              <w:rPr>
                                <w:rFonts w:ascii="Helvetica" w:hAnsi="Helvetica"/>
                                <w:i/>
                                <w:iCs/>
                              </w:rPr>
                              <w:t>–</w:t>
                            </w:r>
                            <w:r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 </w:t>
                            </w:r>
                            <w:r w:rsidR="004E4694">
                              <w:rPr>
                                <w:rFonts w:ascii="Helvetica" w:hAnsi="Helvetica"/>
                                <w:i/>
                                <w:iCs/>
                              </w:rPr>
                              <w:t>{{declaration}}</w:t>
                            </w:r>
                          </w:p>
                          <w:p w14:paraId="1F1AA122" w14:textId="03688234" w:rsidR="00970626" w:rsidRPr="00970626" w:rsidRDefault="00970626" w:rsidP="00970626">
                            <w:pPr>
                              <w:rPr>
                                <w:rFonts w:ascii="Helvetica" w:hAnsi="Helveti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51F4" id="_x0000_s1031" type="#_x0000_t202" style="position:absolute;margin-left:-32.65pt;margin-top:709.05pt;width:234.75pt;height:8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" filled="f" stroked="f" strokeweight=".5pt">
                <v:textbox>
                  <w:txbxContent>
                    <w:p w14:paraId="251F9135" w14:textId="3E56FE9A" w:rsidR="00970626" w:rsidRPr="00011222" w:rsidRDefault="00C548D6" w:rsidP="00C548D6">
                      <w:pPr>
                        <w:jc w:val="both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C548D6">
                        <w:rPr>
                          <w:rFonts w:ascii="Helvetica" w:hAnsi="Helvetica"/>
                          <w:b/>
                          <w:bCs/>
                          <w:i/>
                          <w:iCs/>
                        </w:rPr>
                        <w:t>DECLARATION</w:t>
                      </w:r>
                      <w:r>
                        <w:rPr>
                          <w:rFonts w:ascii="Helvetica" w:hAnsi="Helvetica"/>
                          <w:i/>
                          <w:iCs/>
                        </w:rPr>
                        <w:t xml:space="preserve"> </w:t>
                      </w:r>
                      <w:r w:rsidR="004E4694">
                        <w:rPr>
                          <w:rFonts w:ascii="Helvetica" w:hAnsi="Helvetica"/>
                          <w:i/>
                          <w:iCs/>
                        </w:rPr>
                        <w:t>–</w:t>
                      </w:r>
                      <w:r>
                        <w:rPr>
                          <w:rFonts w:ascii="Helvetica" w:hAnsi="Helvetica"/>
                          <w:i/>
                          <w:iCs/>
                        </w:rPr>
                        <w:t xml:space="preserve"> </w:t>
                      </w:r>
                      <w:r w:rsidR="004E4694">
                        <w:rPr>
                          <w:rFonts w:ascii="Helvetica" w:hAnsi="Helvetica"/>
                          <w:i/>
                          <w:iCs/>
                        </w:rPr>
                        <w:t>{{declaration}}</w:t>
                      </w:r>
                    </w:p>
                    <w:p w14:paraId="1F1AA122" w14:textId="03688234" w:rsidR="00970626" w:rsidRPr="00970626" w:rsidRDefault="00970626" w:rsidP="00970626">
                      <w:pPr>
                        <w:rPr>
                          <w:rFonts w:ascii="Helvetica" w:hAnsi="Helveti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F1F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F4628C" wp14:editId="7BE99E03">
                <wp:simplePos x="0" y="0"/>
                <wp:positionH relativeFrom="column">
                  <wp:posOffset>-423545</wp:posOffset>
                </wp:positionH>
                <wp:positionV relativeFrom="paragraph">
                  <wp:posOffset>6802889</wp:posOffset>
                </wp:positionV>
                <wp:extent cx="2981325" cy="1135380"/>
                <wp:effectExtent l="0" t="0" r="0" b="0"/>
                <wp:wrapNone/>
                <wp:docPr id="20294925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61DB6" w14:textId="5EFFBF44" w:rsidR="00970626" w:rsidRPr="004603A3" w:rsidRDefault="00970626" w:rsidP="009713B8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u w:val="single"/>
                              </w:rPr>
                              <w:t>SK</w:t>
                            </w:r>
                            <w:r w:rsidRPr="004603A3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ILLS HIGHLIGHTS</w:t>
                            </w:r>
                          </w:p>
                          <w:p w14:paraId="5D75C4FB" w14:textId="77777777" w:rsidR="00970626" w:rsidRPr="00011222" w:rsidRDefault="00970626" w:rsidP="009713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011222"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Strong decision maker </w:t>
                            </w:r>
                          </w:p>
                          <w:p w14:paraId="0A12BFDB" w14:textId="77777777" w:rsidR="00970626" w:rsidRPr="00011222" w:rsidRDefault="00970626" w:rsidP="009713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011222"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Complex problem solver </w:t>
                            </w:r>
                          </w:p>
                          <w:p w14:paraId="4EC4C51A" w14:textId="77777777" w:rsidR="00970626" w:rsidRPr="00011222" w:rsidRDefault="00970626" w:rsidP="009713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011222"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Creative design </w:t>
                            </w:r>
                          </w:p>
                          <w:p w14:paraId="5FEF2B58" w14:textId="754F9C69" w:rsidR="00970626" w:rsidRPr="00011222" w:rsidRDefault="00970626" w:rsidP="009713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  <w:r w:rsidRPr="00011222">
                              <w:rPr>
                                <w:rFonts w:ascii="Helvetica" w:hAnsi="Helvetica"/>
                                <w:i/>
                                <w:iCs/>
                              </w:rPr>
                              <w:t xml:space="preserve">Innovative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628C" id="_x0000_s1032" type="#_x0000_t202" style="position:absolute;margin-left:-33.35pt;margin-top:535.65pt;width:234.75pt;height:8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" filled="f" stroked="f" strokeweight=".5pt">
                <v:textbox>
                  <w:txbxContent>
                    <w:p w14:paraId="7F061DB6" w14:textId="5EFFBF44" w:rsidR="00970626" w:rsidRPr="004603A3" w:rsidRDefault="00970626" w:rsidP="009713B8">
                      <w:pPr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4603A3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  <w:u w:val="single"/>
                        </w:rPr>
                        <w:t>SK</w:t>
                      </w:r>
                      <w:r w:rsidRPr="004603A3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  <w:t>ILLS HIGHLIGHTS</w:t>
                      </w:r>
                    </w:p>
                    <w:p w14:paraId="5D75C4FB" w14:textId="77777777" w:rsidR="00970626" w:rsidRPr="00011222" w:rsidRDefault="00970626" w:rsidP="009713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011222">
                        <w:rPr>
                          <w:rFonts w:ascii="Helvetica" w:hAnsi="Helvetica"/>
                          <w:i/>
                          <w:iCs/>
                        </w:rPr>
                        <w:t xml:space="preserve">Strong decision maker </w:t>
                      </w:r>
                    </w:p>
                    <w:p w14:paraId="0A12BFDB" w14:textId="77777777" w:rsidR="00970626" w:rsidRPr="00011222" w:rsidRDefault="00970626" w:rsidP="009713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011222">
                        <w:rPr>
                          <w:rFonts w:ascii="Helvetica" w:hAnsi="Helvetica"/>
                          <w:i/>
                          <w:iCs/>
                        </w:rPr>
                        <w:t xml:space="preserve">Complex problem solver </w:t>
                      </w:r>
                    </w:p>
                    <w:p w14:paraId="4EC4C51A" w14:textId="77777777" w:rsidR="00970626" w:rsidRPr="00011222" w:rsidRDefault="00970626" w:rsidP="009713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011222">
                        <w:rPr>
                          <w:rFonts w:ascii="Helvetica" w:hAnsi="Helvetica"/>
                          <w:i/>
                          <w:iCs/>
                        </w:rPr>
                        <w:t xml:space="preserve">Creative design </w:t>
                      </w:r>
                    </w:p>
                    <w:p w14:paraId="5FEF2B58" w14:textId="754F9C69" w:rsidR="00970626" w:rsidRPr="00011222" w:rsidRDefault="00970626" w:rsidP="009713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Helvetica" w:hAnsi="Helvetica"/>
                          <w:i/>
                          <w:iCs/>
                        </w:rPr>
                      </w:pPr>
                      <w:r w:rsidRPr="00011222">
                        <w:rPr>
                          <w:rFonts w:ascii="Helvetica" w:hAnsi="Helvetica"/>
                          <w:i/>
                          <w:iCs/>
                        </w:rPr>
                        <w:t xml:space="preserve">Innovative </w:t>
                      </w:r>
                    </w:p>
                  </w:txbxContent>
                </v:textbox>
              </v:shape>
            </w:pict>
          </mc:Fallback>
        </mc:AlternateContent>
      </w:r>
      <w:r w:rsidR="000C6F1F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CA1940" wp14:editId="5C14C219">
                <wp:simplePos x="0" y="0"/>
                <wp:positionH relativeFrom="column">
                  <wp:posOffset>-381699</wp:posOffset>
                </wp:positionH>
                <wp:positionV relativeFrom="paragraph">
                  <wp:posOffset>7990514</wp:posOffset>
                </wp:positionV>
                <wp:extent cx="2933700" cy="922789"/>
                <wp:effectExtent l="0" t="0" r="0" b="0"/>
                <wp:wrapNone/>
                <wp:docPr id="19486900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9227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6C48C" w14:textId="02F48981" w:rsidR="009713B8" w:rsidRPr="004603A3" w:rsidRDefault="009713B8" w:rsidP="00AA4439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u w:val="single"/>
                              </w:rPr>
                              <w:t>HO</w:t>
                            </w:r>
                            <w:r w:rsidRPr="004603A3">
                              <w:rPr>
                                <w:rFonts w:ascii="Helvetica" w:hAnsi="Helvetica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BIES</w:t>
                            </w:r>
                          </w:p>
                          <w:p w14:paraId="5D2A5C4B" w14:textId="3C3B4118" w:rsidR="009713B8" w:rsidRPr="00011222" w:rsidRDefault="009713B8" w:rsidP="009713B8">
                            <w:pPr>
                              <w:pStyle w:val="Title"/>
                              <w:ind w:left="720"/>
                              <w:rPr>
                                <w:rFonts w:ascii="Helvetica" w:hAnsi="Helvetica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1940" id="_x0000_s1033" type="#_x0000_t202" style="position:absolute;margin-left:-30.05pt;margin-top:629.15pt;width:231pt;height:7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" filled="f" stroked="f" strokeweight=".5pt">
                <v:textbox>
                  <w:txbxContent>
                    <w:p w14:paraId="6356C48C" w14:textId="02F48981" w:rsidR="009713B8" w:rsidRPr="004603A3" w:rsidRDefault="009713B8" w:rsidP="00AA4439">
                      <w:pPr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 w:rsidRPr="004603A3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  <w:u w:val="single"/>
                        </w:rPr>
                        <w:t>HO</w:t>
                      </w:r>
                      <w:r w:rsidRPr="004603A3">
                        <w:rPr>
                          <w:rFonts w:ascii="Helvetica" w:hAnsi="Helvetica"/>
                          <w:b/>
                          <w:bCs/>
                          <w:color w:val="7030A0"/>
                          <w:sz w:val="32"/>
                          <w:szCs w:val="32"/>
                        </w:rPr>
                        <w:t>BIES</w:t>
                      </w:r>
                    </w:p>
                    <w:p w14:paraId="5D2A5C4B" w14:textId="3C3B4118" w:rsidR="009713B8" w:rsidRPr="00011222" w:rsidRDefault="009713B8" w:rsidP="009713B8">
                      <w:pPr>
                        <w:pStyle w:val="Title"/>
                        <w:ind w:left="720"/>
                        <w:rPr>
                          <w:rFonts w:ascii="Helvetica" w:hAnsi="Helvetica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4AC5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24E624" wp14:editId="1BE9C5C9">
                <wp:simplePos x="0" y="0"/>
                <wp:positionH relativeFrom="column">
                  <wp:posOffset>1676400</wp:posOffset>
                </wp:positionH>
                <wp:positionV relativeFrom="paragraph">
                  <wp:posOffset>8653145</wp:posOffset>
                </wp:positionV>
                <wp:extent cx="695960" cy="209550"/>
                <wp:effectExtent l="0" t="0" r="0" b="0"/>
                <wp:wrapNone/>
                <wp:docPr id="11703784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1B850" w14:textId="70712292" w:rsidR="006A4AC5" w:rsidRPr="006A4AC5" w:rsidRDefault="006A4AC5" w:rsidP="006A4AC5">
                            <w:pPr>
                              <w:pStyle w:val="Title"/>
                              <w:rPr>
                                <w:rFonts w:ascii="Helvetica" w:hAnsi="Helvetica"/>
                                <w:i/>
                                <w:iCs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sz w:val="15"/>
                                <w:szCs w:val="16"/>
                              </w:rPr>
                              <w:t>Teaching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E624" id="_x0000_s1034" type="#_x0000_t202" style="position:absolute;margin-left:132pt;margin-top:681.35pt;width:54.8pt;height:1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" filled="f" stroked="f" strokeweight=".5pt">
                <v:textbox>
                  <w:txbxContent>
                    <w:p w14:paraId="3FA1B850" w14:textId="70712292" w:rsidR="006A4AC5" w:rsidRPr="006A4AC5" w:rsidRDefault="006A4AC5" w:rsidP="006A4AC5">
                      <w:pPr>
                        <w:pStyle w:val="Title"/>
                        <w:rPr>
                          <w:rFonts w:ascii="Helvetica" w:hAnsi="Helvetica"/>
                          <w:i/>
                          <w:iCs/>
                          <w:sz w:val="15"/>
                          <w:szCs w:val="16"/>
                        </w:rPr>
                      </w:pPr>
                      <w:r>
                        <w:rPr>
                          <w:rFonts w:ascii="Helvetica" w:hAnsi="Helvetica"/>
                          <w:i/>
                          <w:iCs/>
                          <w:caps w:val="0"/>
                          <w:sz w:val="15"/>
                          <w:szCs w:val="16"/>
                        </w:rPr>
                        <w:t>Teaching</w:t>
                      </w:r>
                    </w:p>
                  </w:txbxContent>
                </v:textbox>
              </v:shape>
            </w:pict>
          </mc:Fallback>
        </mc:AlternateContent>
      </w:r>
      <w:r w:rsidR="006A4AC5">
        <w:rPr>
          <w:noProof/>
        </w:rPr>
        <w:drawing>
          <wp:anchor distT="0" distB="0" distL="114300" distR="114300" simplePos="0" relativeHeight="251688960" behindDoc="0" locked="0" layoutInCell="1" allowOverlap="1" wp14:anchorId="0942DF29" wp14:editId="581B42BC">
            <wp:simplePos x="0" y="0"/>
            <wp:positionH relativeFrom="column">
              <wp:posOffset>1886451</wp:posOffset>
            </wp:positionH>
            <wp:positionV relativeFrom="paragraph">
              <wp:posOffset>8343265</wp:posOffset>
            </wp:positionV>
            <wp:extent cx="277495" cy="277495"/>
            <wp:effectExtent l="0" t="0" r="0" b="1905"/>
            <wp:wrapNone/>
            <wp:docPr id="310864914" name="Graphic 310864914" descr="Lectu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47279" name="Graphic 1596747279" descr="Lectur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AC5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DF8433" wp14:editId="7BF8D34F">
                <wp:simplePos x="0" y="0"/>
                <wp:positionH relativeFrom="column">
                  <wp:posOffset>-219075</wp:posOffset>
                </wp:positionH>
                <wp:positionV relativeFrom="paragraph">
                  <wp:posOffset>8653145</wp:posOffset>
                </wp:positionV>
                <wp:extent cx="628650" cy="209550"/>
                <wp:effectExtent l="0" t="0" r="0" b="0"/>
                <wp:wrapNone/>
                <wp:docPr id="3498799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5E012" w14:textId="2859FF8A" w:rsidR="006A4AC5" w:rsidRPr="006A4AC5" w:rsidRDefault="006A4AC5" w:rsidP="006A4AC5">
                            <w:pPr>
                              <w:pStyle w:val="Title"/>
                              <w:rPr>
                                <w:rFonts w:ascii="Helvetica" w:hAnsi="Helvetica"/>
                                <w:i/>
                                <w:iCs/>
                                <w:sz w:val="15"/>
                                <w:szCs w:val="16"/>
                              </w:rPr>
                            </w:pPr>
                            <w:r w:rsidRPr="006A4AC5"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sz w:val="15"/>
                                <w:szCs w:val="16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8433" id="_x0000_s1035" type="#_x0000_t202" style="position:absolute;margin-left:-17.25pt;margin-top:681.35pt;width:49.5pt;height:1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" filled="f" stroked="f" strokeweight=".5pt">
                <v:textbox>
                  <w:txbxContent>
                    <w:p w14:paraId="7805E012" w14:textId="2859FF8A" w:rsidR="006A4AC5" w:rsidRPr="006A4AC5" w:rsidRDefault="006A4AC5" w:rsidP="006A4AC5">
                      <w:pPr>
                        <w:pStyle w:val="Title"/>
                        <w:rPr>
                          <w:rFonts w:ascii="Helvetica" w:hAnsi="Helvetica"/>
                          <w:i/>
                          <w:iCs/>
                          <w:sz w:val="15"/>
                          <w:szCs w:val="16"/>
                        </w:rPr>
                      </w:pPr>
                      <w:r w:rsidRPr="006A4AC5">
                        <w:rPr>
                          <w:rFonts w:ascii="Helvetica" w:hAnsi="Helvetica"/>
                          <w:i/>
                          <w:iCs/>
                          <w:caps w:val="0"/>
                          <w:sz w:val="15"/>
                          <w:szCs w:val="16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6A4AC5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A45183" wp14:editId="13CF6960">
                <wp:simplePos x="0" y="0"/>
                <wp:positionH relativeFrom="column">
                  <wp:posOffset>449580</wp:posOffset>
                </wp:positionH>
                <wp:positionV relativeFrom="paragraph">
                  <wp:posOffset>8655685</wp:posOffset>
                </wp:positionV>
                <wp:extent cx="628650" cy="209550"/>
                <wp:effectExtent l="0" t="0" r="0" b="0"/>
                <wp:wrapNone/>
                <wp:docPr id="14514834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98DBA" w14:textId="3C85CBE3" w:rsidR="006A4AC5" w:rsidRPr="006A4AC5" w:rsidRDefault="006A4AC5" w:rsidP="006A4AC5">
                            <w:pPr>
                              <w:pStyle w:val="Title"/>
                              <w:rPr>
                                <w:rFonts w:ascii="Helvetica" w:hAnsi="Helvetica"/>
                                <w:i/>
                                <w:iCs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sz w:val="15"/>
                                <w:szCs w:val="16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45183" id="_x0000_s1036" type="#_x0000_t202" style="position:absolute;margin-left:35.4pt;margin-top:681.55pt;width:49.5pt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" filled="f" stroked="f" strokeweight=".5pt">
                <v:textbox>
                  <w:txbxContent>
                    <w:p w14:paraId="13498DBA" w14:textId="3C85CBE3" w:rsidR="006A4AC5" w:rsidRPr="006A4AC5" w:rsidRDefault="006A4AC5" w:rsidP="006A4AC5">
                      <w:pPr>
                        <w:pStyle w:val="Title"/>
                        <w:rPr>
                          <w:rFonts w:ascii="Helvetica" w:hAnsi="Helvetica"/>
                          <w:i/>
                          <w:iCs/>
                          <w:sz w:val="15"/>
                          <w:szCs w:val="16"/>
                        </w:rPr>
                      </w:pPr>
                      <w:r>
                        <w:rPr>
                          <w:rFonts w:ascii="Helvetica" w:hAnsi="Helvetica"/>
                          <w:i/>
                          <w:iCs/>
                          <w:caps w:val="0"/>
                          <w:sz w:val="15"/>
                          <w:szCs w:val="16"/>
                        </w:rPr>
                        <w:t>Coding</w:t>
                      </w:r>
                    </w:p>
                  </w:txbxContent>
                </v:textbox>
              </v:shape>
            </w:pict>
          </mc:Fallback>
        </mc:AlternateContent>
      </w:r>
      <w:r w:rsidR="006A4AC5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F41771" wp14:editId="170A3C1A">
                <wp:simplePos x="0" y="0"/>
                <wp:positionH relativeFrom="column">
                  <wp:posOffset>993775</wp:posOffset>
                </wp:positionH>
                <wp:positionV relativeFrom="paragraph">
                  <wp:posOffset>8653145</wp:posOffset>
                </wp:positionV>
                <wp:extent cx="755010" cy="209550"/>
                <wp:effectExtent l="0" t="0" r="0" b="0"/>
                <wp:wrapNone/>
                <wp:docPr id="675077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D9E02" w14:textId="6DBB5F7D" w:rsidR="006A4AC5" w:rsidRPr="006A4AC5" w:rsidRDefault="006A4AC5" w:rsidP="006A4AC5">
                            <w:pPr>
                              <w:pStyle w:val="Title"/>
                              <w:rPr>
                                <w:rFonts w:ascii="Helvetica" w:hAnsi="Helvetica"/>
                                <w:i/>
                                <w:iCs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sz w:val="15"/>
                                <w:szCs w:val="16"/>
                              </w:rPr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1771" id="_x0000_s1037" type="#_x0000_t202" style="position:absolute;margin-left:78.25pt;margin-top:681.35pt;width:59.45pt;height:1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" filled="f" stroked="f" strokeweight=".5pt">
                <v:textbox>
                  <w:txbxContent>
                    <w:p w14:paraId="721D9E02" w14:textId="6DBB5F7D" w:rsidR="006A4AC5" w:rsidRPr="006A4AC5" w:rsidRDefault="006A4AC5" w:rsidP="006A4AC5">
                      <w:pPr>
                        <w:pStyle w:val="Title"/>
                        <w:rPr>
                          <w:rFonts w:ascii="Helvetica" w:hAnsi="Helvetica"/>
                          <w:i/>
                          <w:iCs/>
                          <w:sz w:val="15"/>
                          <w:szCs w:val="16"/>
                        </w:rPr>
                      </w:pPr>
                      <w:r>
                        <w:rPr>
                          <w:rFonts w:ascii="Helvetica" w:hAnsi="Helvetica"/>
                          <w:i/>
                          <w:iCs/>
                          <w:caps w:val="0"/>
                          <w:sz w:val="15"/>
                          <w:szCs w:val="16"/>
                        </w:rPr>
                        <w:t>Swimming</w:t>
                      </w:r>
                    </w:p>
                  </w:txbxContent>
                </v:textbox>
              </v:shape>
            </w:pict>
          </mc:Fallback>
        </mc:AlternateContent>
      </w:r>
      <w:r w:rsidR="006A4AC5">
        <w:rPr>
          <w:noProof/>
        </w:rPr>
        <w:drawing>
          <wp:anchor distT="0" distB="0" distL="114300" distR="114300" simplePos="0" relativeHeight="251718656" behindDoc="0" locked="0" layoutInCell="1" allowOverlap="1" wp14:anchorId="09042C44" wp14:editId="7EB07C12">
            <wp:simplePos x="0" y="0"/>
            <wp:positionH relativeFrom="column">
              <wp:posOffset>-41910</wp:posOffset>
            </wp:positionH>
            <wp:positionV relativeFrom="paragraph">
              <wp:posOffset>8352790</wp:posOffset>
            </wp:positionV>
            <wp:extent cx="268448" cy="268448"/>
            <wp:effectExtent l="0" t="0" r="0" b="0"/>
            <wp:wrapNone/>
            <wp:docPr id="144991763" name="Graphic 7" descr="Boo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1763" name="Graphic 144991763" descr="Boo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5" cy="27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AC5">
        <w:rPr>
          <w:noProof/>
        </w:rPr>
        <w:drawing>
          <wp:anchor distT="0" distB="0" distL="114300" distR="114300" simplePos="0" relativeHeight="251683840" behindDoc="0" locked="0" layoutInCell="1" allowOverlap="1" wp14:anchorId="6D24121B" wp14:editId="5394BB72">
            <wp:simplePos x="0" y="0"/>
            <wp:positionH relativeFrom="column">
              <wp:posOffset>1209675</wp:posOffset>
            </wp:positionH>
            <wp:positionV relativeFrom="paragraph">
              <wp:posOffset>8304530</wp:posOffset>
            </wp:positionV>
            <wp:extent cx="320040" cy="320040"/>
            <wp:effectExtent l="0" t="0" r="0" b="0"/>
            <wp:wrapNone/>
            <wp:docPr id="127424724" name="Graphic 4" descr="Di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4724" name="Graphic 127424724" descr="Di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AC5">
        <w:rPr>
          <w:noProof/>
        </w:rPr>
        <w:drawing>
          <wp:anchor distT="0" distB="0" distL="114300" distR="114300" simplePos="0" relativeHeight="251719680" behindDoc="0" locked="0" layoutInCell="1" allowOverlap="1" wp14:anchorId="1A157A4A" wp14:editId="2A733CDC">
            <wp:simplePos x="0" y="0"/>
            <wp:positionH relativeFrom="column">
              <wp:posOffset>620395</wp:posOffset>
            </wp:positionH>
            <wp:positionV relativeFrom="paragraph">
              <wp:posOffset>8329930</wp:posOffset>
            </wp:positionV>
            <wp:extent cx="290219" cy="290219"/>
            <wp:effectExtent l="0" t="0" r="1905" b="0"/>
            <wp:wrapNone/>
            <wp:docPr id="188670932" name="Graphic 8" descr="Web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0932" name="Graphic 188670932" descr="Web design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19" cy="290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7DB">
        <w:rPr>
          <w:rFonts w:ascii="Helvetica" w:hAnsi="Helvetica"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E089BB0" wp14:editId="5CED37CA">
                <wp:simplePos x="0" y="0"/>
                <wp:positionH relativeFrom="column">
                  <wp:posOffset>2705100</wp:posOffset>
                </wp:positionH>
                <wp:positionV relativeFrom="paragraph">
                  <wp:posOffset>7830820</wp:posOffset>
                </wp:positionV>
                <wp:extent cx="4476750" cy="2347595"/>
                <wp:effectExtent l="0" t="0" r="0" b="0"/>
                <wp:wrapNone/>
                <wp:docPr id="182828924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2347595"/>
                          <a:chOff x="-159536" y="88971"/>
                          <a:chExt cx="4825811" cy="1839466"/>
                        </a:xfrm>
                      </wpg:grpSpPr>
                      <wps:wsp>
                        <wps:cNvPr id="2032832167" name="Text Box 2032832167"/>
                        <wps:cNvSpPr txBox="1"/>
                        <wps:spPr>
                          <a:xfrm>
                            <a:off x="16625" y="399011"/>
                            <a:ext cx="2547620" cy="698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5E1AA" w14:textId="77777777" w:rsidR="00401D77" w:rsidRPr="00911EE5" w:rsidRDefault="00401D77" w:rsidP="00401D77">
                              <w:pPr>
                                <w:rPr>
                                  <w:rFonts w:ascii="Tahoma" w:hAnsi="Tahoma" w:cs="Tahoma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911EE5">
                                <w:rPr>
                                  <w:rFonts w:ascii="Tahoma" w:hAnsi="Tahoma" w:cs="Tahoma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Mr. Charles J </w:t>
                              </w:r>
                              <w:proofErr w:type="spellStart"/>
                              <w:r w:rsidRPr="00911EE5">
                                <w:rPr>
                                  <w:rFonts w:ascii="Tahoma" w:hAnsi="Tahoma" w:cs="Tahoma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Itembe</w:t>
                              </w:r>
                              <w:proofErr w:type="spellEnd"/>
                            </w:p>
                            <w:p w14:paraId="403F2E0B" w14:textId="77777777" w:rsidR="00401D77" w:rsidRPr="00911EE5" w:rsidRDefault="00401D77" w:rsidP="00401D77">
                              <w:pPr>
                                <w:rPr>
                                  <w:rFonts w:ascii="Tahoma" w:hAnsi="Tahoma" w:cs="Tahoma"/>
                                  <w:i/>
                                  <w:iCs/>
                                  <w:color w:val="7030A0"/>
                                  <w:sz w:val="20"/>
                                  <w:szCs w:val="20"/>
                                </w:rPr>
                              </w:pPr>
                              <w:r w:rsidRPr="00911EE5">
                                <w:rPr>
                                  <w:rFonts w:ascii="Tahoma" w:hAnsi="Tahoma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Director General </w:t>
                              </w:r>
                            </w:p>
                            <w:p w14:paraId="52D63C6E" w14:textId="77777777" w:rsidR="00401D77" w:rsidRPr="00911EE5" w:rsidRDefault="00401D77" w:rsidP="00401D77">
                              <w:pPr>
                                <w:rPr>
                                  <w:rFonts w:ascii="Tahoma" w:hAnsi="Tahoma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911EE5">
                                <w:rPr>
                                  <w:rFonts w:ascii="Tahoma" w:hAnsi="Tahoma" w:cs="Tahoma"/>
                                  <w:i/>
                                  <w:iCs/>
                                  <w:color w:val="7030A0"/>
                                  <w:sz w:val="20"/>
                                  <w:szCs w:val="20"/>
                                </w:rPr>
                                <w:t>Export processing zone Authority - EPZA</w:t>
                              </w:r>
                            </w:p>
                            <w:p w14:paraId="7FD91908" w14:textId="77777777" w:rsidR="00401D77" w:rsidRPr="00911EE5" w:rsidRDefault="00401D77" w:rsidP="00401D77">
                              <w:pPr>
                                <w:rPr>
                                  <w:rFonts w:ascii="Tahoma" w:hAnsi="Tahoma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911EE5">
                                <w:rPr>
                                  <w:rFonts w:ascii="Tahoma" w:hAnsi="Tahoma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  <w:t>+255 754 781 483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991507" name="Text Box 356991507"/>
                        <wps:cNvSpPr txBox="1"/>
                        <wps:spPr>
                          <a:xfrm>
                            <a:off x="2610196" y="399011"/>
                            <a:ext cx="1704975" cy="698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155AC4" w14:textId="77777777" w:rsidR="00401D77" w:rsidRPr="00911EE5" w:rsidRDefault="00401D77" w:rsidP="00401D77">
                              <w:pPr>
                                <w:rPr>
                                  <w:rFonts w:ascii="Tahoma" w:hAnsi="Tahoma" w:cs="Tahoma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911EE5">
                                <w:rPr>
                                  <w:rFonts w:ascii="Tahoma" w:hAnsi="Tahoma" w:cs="Tahoma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Mr.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Benson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Msuya</w:t>
                              </w:r>
                              <w:proofErr w:type="spellEnd"/>
                            </w:p>
                            <w:p w14:paraId="3047F6F5" w14:textId="77777777" w:rsidR="00401D77" w:rsidRPr="00911EE5" w:rsidRDefault="00401D77" w:rsidP="00401D77">
                              <w:pPr>
                                <w:rPr>
                                  <w:rFonts w:ascii="Tahoma" w:hAnsi="Tahoma" w:cs="Tahoma"/>
                                  <w:i/>
                                  <w:iCs/>
                                  <w:color w:val="7030A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  <w:t>Senior Branch Manager</w:t>
                              </w:r>
                            </w:p>
                            <w:p w14:paraId="53D9E21B" w14:textId="77777777" w:rsidR="00401D77" w:rsidRPr="00911EE5" w:rsidRDefault="00401D77" w:rsidP="00401D77">
                              <w:pPr>
                                <w:rPr>
                                  <w:rFonts w:ascii="Tahoma" w:hAnsi="Tahoma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911EE5">
                                <w:rPr>
                                  <w:rFonts w:ascii="Tahoma" w:hAnsi="Tahoma" w:cs="Tahoma"/>
                                  <w:i/>
                                  <w:iCs/>
                                  <w:color w:val="7030A0"/>
                                  <w:sz w:val="20"/>
                                  <w:szCs w:val="20"/>
                                </w:rPr>
                                <w:t>Azania Bank PLC</w:t>
                              </w:r>
                            </w:p>
                            <w:p w14:paraId="68C3FC20" w14:textId="77777777" w:rsidR="00401D77" w:rsidRPr="00911EE5" w:rsidRDefault="00401D77" w:rsidP="00401D77">
                              <w:pPr>
                                <w:rPr>
                                  <w:rFonts w:ascii="Tahoma" w:hAnsi="Tahoma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911EE5">
                                <w:rPr>
                                  <w:rFonts w:ascii="Tahoma" w:hAnsi="Tahoma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+255 754 </w:t>
                              </w:r>
                              <w:r>
                                <w:rPr>
                                  <w:rFonts w:ascii="Tahoma" w:hAnsi="Tahoma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  <w:t>542 120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867120" name="Text Box 872867120"/>
                        <wps:cNvSpPr txBox="1"/>
                        <wps:spPr>
                          <a:xfrm>
                            <a:off x="16625" y="1163781"/>
                            <a:ext cx="1704975" cy="698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383B9A" w14:textId="77777777" w:rsidR="00401D77" w:rsidRPr="00911EE5" w:rsidRDefault="00401D77" w:rsidP="00401D77">
                              <w:pPr>
                                <w:rPr>
                                  <w:rFonts w:ascii="Tahoma" w:hAnsi="Tahoma" w:cs="Tahoma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911EE5">
                                <w:rPr>
                                  <w:rFonts w:ascii="Tahoma" w:hAnsi="Tahoma" w:cs="Tahoma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Mr.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Benson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Msuya</w:t>
                              </w:r>
                              <w:proofErr w:type="spellEnd"/>
                            </w:p>
                            <w:p w14:paraId="7B53439B" w14:textId="77777777" w:rsidR="00401D77" w:rsidRPr="00911EE5" w:rsidRDefault="00401D77" w:rsidP="00401D77">
                              <w:pPr>
                                <w:rPr>
                                  <w:rFonts w:ascii="Tahoma" w:hAnsi="Tahoma" w:cs="Tahoma"/>
                                  <w:i/>
                                  <w:iCs/>
                                  <w:color w:val="7030A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  <w:t>Senior Branch Manager</w:t>
                              </w:r>
                            </w:p>
                            <w:p w14:paraId="44558825" w14:textId="77777777" w:rsidR="00401D77" w:rsidRPr="00911EE5" w:rsidRDefault="00401D77" w:rsidP="00401D77">
                              <w:pPr>
                                <w:rPr>
                                  <w:rFonts w:ascii="Tahoma" w:hAnsi="Tahoma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911EE5">
                                <w:rPr>
                                  <w:rFonts w:ascii="Tahoma" w:hAnsi="Tahoma" w:cs="Tahoma"/>
                                  <w:i/>
                                  <w:iCs/>
                                  <w:color w:val="7030A0"/>
                                  <w:sz w:val="20"/>
                                  <w:szCs w:val="20"/>
                                </w:rPr>
                                <w:t>Azania Bank PLC</w:t>
                              </w:r>
                            </w:p>
                            <w:p w14:paraId="2054D094" w14:textId="77777777" w:rsidR="00401D77" w:rsidRPr="00911EE5" w:rsidRDefault="00401D77" w:rsidP="00401D77">
                              <w:pPr>
                                <w:rPr>
                                  <w:rFonts w:ascii="Tahoma" w:hAnsi="Tahoma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911EE5">
                                <w:rPr>
                                  <w:rFonts w:ascii="Tahoma" w:hAnsi="Tahoma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+255 754 </w:t>
                              </w:r>
                              <w:r>
                                <w:rPr>
                                  <w:rFonts w:ascii="Tahoma" w:hAnsi="Tahoma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  <w:t>542 120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424684" name="Text Box 773424684"/>
                        <wps:cNvSpPr txBox="1"/>
                        <wps:spPr>
                          <a:xfrm>
                            <a:off x="2593571" y="1213658"/>
                            <a:ext cx="1612900" cy="698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CA1598" w14:textId="77777777" w:rsidR="00401D77" w:rsidRPr="00911EE5" w:rsidRDefault="00401D77" w:rsidP="00401D77">
                              <w:pPr>
                                <w:rPr>
                                  <w:rFonts w:ascii="Tahoma" w:hAnsi="Tahoma" w:cs="Tahoma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911EE5">
                                <w:rPr>
                                  <w:rFonts w:ascii="Tahoma" w:hAnsi="Tahoma" w:cs="Tahoma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Mr.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Yesaya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A. Melita</w:t>
                              </w:r>
                            </w:p>
                            <w:p w14:paraId="5BAB4700" w14:textId="77777777" w:rsidR="00401D77" w:rsidRPr="00911EE5" w:rsidRDefault="00401D77" w:rsidP="00401D77">
                              <w:pPr>
                                <w:rPr>
                                  <w:rFonts w:ascii="Tahoma" w:hAnsi="Tahoma" w:cs="Tahoma"/>
                                  <w:i/>
                                  <w:iCs/>
                                  <w:color w:val="7030A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  <w:t>Senior Accountant</w:t>
                              </w:r>
                            </w:p>
                            <w:p w14:paraId="54CFC296" w14:textId="77777777" w:rsidR="00401D77" w:rsidRPr="00911EE5" w:rsidRDefault="00401D77" w:rsidP="00401D77">
                              <w:pPr>
                                <w:rPr>
                                  <w:rFonts w:ascii="Tahoma" w:hAnsi="Tahoma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i/>
                                  <w:iCs/>
                                  <w:color w:val="7030A0"/>
                                  <w:sz w:val="20"/>
                                  <w:szCs w:val="20"/>
                                </w:rPr>
                                <w:t>Tanroads</w:t>
                              </w:r>
                              <w:proofErr w:type="spellEnd"/>
                            </w:p>
                            <w:p w14:paraId="4168CA6F" w14:textId="77777777" w:rsidR="00401D77" w:rsidRPr="00911EE5" w:rsidRDefault="00401D77" w:rsidP="00401D77">
                              <w:pPr>
                                <w:rPr>
                                  <w:rFonts w:ascii="Tahoma" w:hAnsi="Tahoma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911EE5">
                                <w:rPr>
                                  <w:rFonts w:ascii="Tahoma" w:hAnsi="Tahoma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+255 </w:t>
                              </w:r>
                              <w:r>
                                <w:rPr>
                                  <w:rFonts w:ascii="Tahoma" w:hAnsi="Tahoma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  <w:t>717</w:t>
                              </w:r>
                              <w:r w:rsidRPr="00911EE5">
                                <w:rPr>
                                  <w:rFonts w:ascii="Tahoma" w:hAnsi="Tahoma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  <w:t>450 219</w:t>
                              </w:r>
                            </w:p>
                            <w:p w14:paraId="6C2AEB46" w14:textId="77777777" w:rsidR="00401D77" w:rsidRPr="00911EE5" w:rsidRDefault="00401D77" w:rsidP="00401D77">
                              <w:pPr>
                                <w:jc w:val="both"/>
                                <w:rPr>
                                  <w:rFonts w:ascii="Tahoma" w:hAnsi="Tahoma" w:cs="Tahoma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285216" name="Text Box 3"/>
                        <wps:cNvSpPr txBox="1"/>
                        <wps:spPr>
                          <a:xfrm>
                            <a:off x="-159536" y="88971"/>
                            <a:ext cx="4825811" cy="1839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342D9" w14:textId="1F2253D3" w:rsidR="00C548D6" w:rsidRPr="001C07DB" w:rsidRDefault="004603A3" w:rsidP="00C548D6">
                              <w:pPr>
                                <w:rPr>
                                  <w:rFonts w:ascii="Helvetica" w:hAnsi="Helvetica"/>
                                  <w:b/>
                                  <w:bCs/>
                                  <w:color w:val="FFCB74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b/>
                                  <w:bCs/>
                                  <w:color w:val="C37C14" w:themeColor="accent6" w:themeShade="BF"/>
                                  <w:sz w:val="30"/>
                                  <w:szCs w:val="30"/>
                                </w:rPr>
                                <w:t xml:space="preserve">   </w:t>
                              </w:r>
                              <w:r w:rsidR="00C548D6" w:rsidRPr="001C07DB">
                                <w:rPr>
                                  <w:rFonts w:ascii="Helvetica" w:hAnsi="Helvetica"/>
                                  <w:b/>
                                  <w:bCs/>
                                  <w:color w:val="C37C14" w:themeColor="accent6" w:themeShade="BF"/>
                                  <w:sz w:val="30"/>
                                  <w:szCs w:val="30"/>
                                  <w:u w:val="single"/>
                                </w:rPr>
                                <w:t>RE</w:t>
                              </w:r>
                              <w:r w:rsidR="00C548D6" w:rsidRPr="001C07DB">
                                <w:rPr>
                                  <w:rFonts w:ascii="Helvetica" w:hAnsi="Helvetica"/>
                                  <w:b/>
                                  <w:bCs/>
                                  <w:color w:val="C37C14" w:themeColor="accent6" w:themeShade="BF"/>
                                  <w:sz w:val="30"/>
                                  <w:szCs w:val="30"/>
                                </w:rPr>
                                <w:t>FEREES</w:t>
                              </w:r>
                            </w:p>
                            <w:p w14:paraId="17984EA2" w14:textId="77777777" w:rsidR="00C548D6" w:rsidRPr="00011222" w:rsidRDefault="00C548D6" w:rsidP="00C548D6">
                              <w:pPr>
                                <w:pStyle w:val="Title"/>
                                <w:ind w:left="720"/>
                                <w:rPr>
                                  <w:rFonts w:ascii="Helvetica" w:hAnsi="Helvetica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089BB0" id="Group 4" o:spid="_x0000_s1038" style="position:absolute;margin-left:213pt;margin-top:616.6pt;width:352.5pt;height:184.85pt;z-index:251705344;mso-width-relative:margin;mso-height-relative:margin" coordorigin="-1595,889" coordsize="48258,183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">
                <v:shape id="Text Box 2032832167" o:spid="_x0000_s1039" type="#_x0000_t202" style="position:absolute;left:166;top:3990;width:25476;height:69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" filled="f" stroked="f" strokeweight=".5pt">
                  <v:textbox>
                    <w:txbxContent>
                      <w:p w14:paraId="78D5E1AA" w14:textId="77777777" w:rsidR="00401D77" w:rsidRPr="00911EE5" w:rsidRDefault="00401D77" w:rsidP="00401D77">
                        <w:pPr>
                          <w:rPr>
                            <w:rFonts w:ascii="Tahoma" w:hAnsi="Tahoma" w:cs="Tahoma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911EE5">
                          <w:rPr>
                            <w:rFonts w:ascii="Tahoma" w:hAnsi="Tahoma" w:cs="Tahoma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 xml:space="preserve">Mr. Charles J </w:t>
                        </w:r>
                        <w:proofErr w:type="spellStart"/>
                        <w:r w:rsidRPr="00911EE5">
                          <w:rPr>
                            <w:rFonts w:ascii="Tahoma" w:hAnsi="Tahoma" w:cs="Tahoma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Itembe</w:t>
                        </w:r>
                        <w:proofErr w:type="spellEnd"/>
                      </w:p>
                      <w:p w14:paraId="403F2E0B" w14:textId="77777777" w:rsidR="00401D77" w:rsidRPr="00911EE5" w:rsidRDefault="00401D77" w:rsidP="00401D77">
                        <w:pPr>
                          <w:rPr>
                            <w:rFonts w:ascii="Tahoma" w:hAnsi="Tahoma" w:cs="Tahoma"/>
                            <w:i/>
                            <w:iCs/>
                            <w:color w:val="7030A0"/>
                            <w:sz w:val="20"/>
                            <w:szCs w:val="20"/>
                          </w:rPr>
                        </w:pPr>
                        <w:r w:rsidRPr="00911EE5">
                          <w:rPr>
                            <w:rFonts w:ascii="Tahoma" w:hAnsi="Tahoma" w:cs="Tahoma"/>
                            <w:i/>
                            <w:iCs/>
                            <w:sz w:val="20"/>
                            <w:szCs w:val="20"/>
                          </w:rPr>
                          <w:t xml:space="preserve">Director General </w:t>
                        </w:r>
                      </w:p>
                      <w:p w14:paraId="52D63C6E" w14:textId="77777777" w:rsidR="00401D77" w:rsidRPr="00911EE5" w:rsidRDefault="00401D77" w:rsidP="00401D77">
                        <w:pPr>
                          <w:rPr>
                            <w:rFonts w:ascii="Tahoma" w:hAnsi="Tahoma" w:cs="Tahoma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911EE5">
                          <w:rPr>
                            <w:rFonts w:ascii="Tahoma" w:hAnsi="Tahoma" w:cs="Tahoma"/>
                            <w:i/>
                            <w:iCs/>
                            <w:color w:val="7030A0"/>
                            <w:sz w:val="20"/>
                            <w:szCs w:val="20"/>
                          </w:rPr>
                          <w:t>Export processing zone Authority - EPZA</w:t>
                        </w:r>
                      </w:p>
                      <w:p w14:paraId="7FD91908" w14:textId="77777777" w:rsidR="00401D77" w:rsidRPr="00911EE5" w:rsidRDefault="00401D77" w:rsidP="00401D77">
                        <w:pPr>
                          <w:rPr>
                            <w:rFonts w:ascii="Tahoma" w:hAnsi="Tahoma" w:cs="Tahoma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911EE5">
                          <w:rPr>
                            <w:rFonts w:ascii="Tahoma" w:hAnsi="Tahoma" w:cs="Tahoma"/>
                            <w:i/>
                            <w:iCs/>
                            <w:sz w:val="20"/>
                            <w:szCs w:val="20"/>
                          </w:rPr>
                          <w:t>+255 754 781 483</w:t>
                        </w:r>
                      </w:p>
                    </w:txbxContent>
                  </v:textbox>
                </v:shape>
                <v:shape id="Text Box 356991507" o:spid="_x0000_s1040" type="#_x0000_t202" style="position:absolute;left:26101;top:3990;width:17050;height:69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" filled="f" stroked="f" strokeweight=".5pt">
                  <v:textbox>
                    <w:txbxContent>
                      <w:p w14:paraId="4A155AC4" w14:textId="77777777" w:rsidR="00401D77" w:rsidRPr="00911EE5" w:rsidRDefault="00401D77" w:rsidP="00401D77">
                        <w:pPr>
                          <w:rPr>
                            <w:rFonts w:ascii="Tahoma" w:hAnsi="Tahoma" w:cs="Tahoma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911EE5">
                          <w:rPr>
                            <w:rFonts w:ascii="Tahoma" w:hAnsi="Tahoma" w:cs="Tahoma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 xml:space="preserve">Mr.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 xml:space="preserve">Benson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Msuya</w:t>
                        </w:r>
                        <w:proofErr w:type="spellEnd"/>
                      </w:p>
                      <w:p w14:paraId="3047F6F5" w14:textId="77777777" w:rsidR="00401D77" w:rsidRPr="00911EE5" w:rsidRDefault="00401D77" w:rsidP="00401D77">
                        <w:pPr>
                          <w:rPr>
                            <w:rFonts w:ascii="Tahoma" w:hAnsi="Tahoma" w:cs="Tahoma"/>
                            <w:i/>
                            <w:iCs/>
                            <w:color w:val="7030A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i/>
                            <w:iCs/>
                            <w:sz w:val="20"/>
                            <w:szCs w:val="20"/>
                          </w:rPr>
                          <w:t>Senior Branch Manager</w:t>
                        </w:r>
                      </w:p>
                      <w:p w14:paraId="53D9E21B" w14:textId="77777777" w:rsidR="00401D77" w:rsidRPr="00911EE5" w:rsidRDefault="00401D77" w:rsidP="00401D77">
                        <w:pPr>
                          <w:rPr>
                            <w:rFonts w:ascii="Tahoma" w:hAnsi="Tahoma" w:cs="Tahoma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911EE5">
                          <w:rPr>
                            <w:rFonts w:ascii="Tahoma" w:hAnsi="Tahoma" w:cs="Tahoma"/>
                            <w:i/>
                            <w:iCs/>
                            <w:color w:val="7030A0"/>
                            <w:sz w:val="20"/>
                            <w:szCs w:val="20"/>
                          </w:rPr>
                          <w:t>Azania Bank PLC</w:t>
                        </w:r>
                      </w:p>
                      <w:p w14:paraId="68C3FC20" w14:textId="77777777" w:rsidR="00401D77" w:rsidRPr="00911EE5" w:rsidRDefault="00401D77" w:rsidP="00401D77">
                        <w:pPr>
                          <w:rPr>
                            <w:rFonts w:ascii="Tahoma" w:hAnsi="Tahoma" w:cs="Tahoma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911EE5">
                          <w:rPr>
                            <w:rFonts w:ascii="Tahoma" w:hAnsi="Tahoma" w:cs="Tahoma"/>
                            <w:i/>
                            <w:iCs/>
                            <w:sz w:val="20"/>
                            <w:szCs w:val="20"/>
                          </w:rPr>
                          <w:t xml:space="preserve">+255 754 </w:t>
                        </w:r>
                        <w:r>
                          <w:rPr>
                            <w:rFonts w:ascii="Tahoma" w:hAnsi="Tahoma" w:cs="Tahoma"/>
                            <w:i/>
                            <w:iCs/>
                            <w:sz w:val="20"/>
                            <w:szCs w:val="20"/>
                          </w:rPr>
                          <w:t>542 120</w:t>
                        </w:r>
                      </w:p>
                    </w:txbxContent>
                  </v:textbox>
                </v:shape>
                <v:shape id="Text Box 872867120" o:spid="_x0000_s1041" type="#_x0000_t202" style="position:absolute;left:166;top:11637;width:17050;height:69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" filled="f" stroked="f" strokeweight=".5pt">
                  <v:textbox>
                    <w:txbxContent>
                      <w:p w14:paraId="0F383B9A" w14:textId="77777777" w:rsidR="00401D77" w:rsidRPr="00911EE5" w:rsidRDefault="00401D77" w:rsidP="00401D77">
                        <w:pPr>
                          <w:rPr>
                            <w:rFonts w:ascii="Tahoma" w:hAnsi="Tahoma" w:cs="Tahoma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911EE5">
                          <w:rPr>
                            <w:rFonts w:ascii="Tahoma" w:hAnsi="Tahoma" w:cs="Tahoma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 xml:space="preserve">Mr.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 xml:space="preserve">Benson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Msuya</w:t>
                        </w:r>
                        <w:proofErr w:type="spellEnd"/>
                      </w:p>
                      <w:p w14:paraId="7B53439B" w14:textId="77777777" w:rsidR="00401D77" w:rsidRPr="00911EE5" w:rsidRDefault="00401D77" w:rsidP="00401D77">
                        <w:pPr>
                          <w:rPr>
                            <w:rFonts w:ascii="Tahoma" w:hAnsi="Tahoma" w:cs="Tahoma"/>
                            <w:i/>
                            <w:iCs/>
                            <w:color w:val="7030A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i/>
                            <w:iCs/>
                            <w:sz w:val="20"/>
                            <w:szCs w:val="20"/>
                          </w:rPr>
                          <w:t>Senior Branch Manager</w:t>
                        </w:r>
                      </w:p>
                      <w:p w14:paraId="44558825" w14:textId="77777777" w:rsidR="00401D77" w:rsidRPr="00911EE5" w:rsidRDefault="00401D77" w:rsidP="00401D77">
                        <w:pPr>
                          <w:rPr>
                            <w:rFonts w:ascii="Tahoma" w:hAnsi="Tahoma" w:cs="Tahoma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911EE5">
                          <w:rPr>
                            <w:rFonts w:ascii="Tahoma" w:hAnsi="Tahoma" w:cs="Tahoma"/>
                            <w:i/>
                            <w:iCs/>
                            <w:color w:val="7030A0"/>
                            <w:sz w:val="20"/>
                            <w:szCs w:val="20"/>
                          </w:rPr>
                          <w:t>Azania Bank PLC</w:t>
                        </w:r>
                      </w:p>
                      <w:p w14:paraId="2054D094" w14:textId="77777777" w:rsidR="00401D77" w:rsidRPr="00911EE5" w:rsidRDefault="00401D77" w:rsidP="00401D77">
                        <w:pPr>
                          <w:rPr>
                            <w:rFonts w:ascii="Tahoma" w:hAnsi="Tahoma" w:cs="Tahoma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911EE5">
                          <w:rPr>
                            <w:rFonts w:ascii="Tahoma" w:hAnsi="Tahoma" w:cs="Tahoma"/>
                            <w:i/>
                            <w:iCs/>
                            <w:sz w:val="20"/>
                            <w:szCs w:val="20"/>
                          </w:rPr>
                          <w:t xml:space="preserve">+255 754 </w:t>
                        </w:r>
                        <w:r>
                          <w:rPr>
                            <w:rFonts w:ascii="Tahoma" w:hAnsi="Tahoma" w:cs="Tahoma"/>
                            <w:i/>
                            <w:iCs/>
                            <w:sz w:val="20"/>
                            <w:szCs w:val="20"/>
                          </w:rPr>
                          <w:t>542 120</w:t>
                        </w:r>
                      </w:p>
                    </w:txbxContent>
                  </v:textbox>
                </v:shape>
                <v:shape id="Text Box 773424684" o:spid="_x0000_s1042" type="#_x0000_t202" style="position:absolute;left:25935;top:12136;width:16129;height:69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" filled="f" stroked="f" strokeweight=".5pt">
                  <v:textbox>
                    <w:txbxContent>
                      <w:p w14:paraId="58CA1598" w14:textId="77777777" w:rsidR="00401D77" w:rsidRPr="00911EE5" w:rsidRDefault="00401D77" w:rsidP="00401D77">
                        <w:pPr>
                          <w:rPr>
                            <w:rFonts w:ascii="Tahoma" w:hAnsi="Tahoma" w:cs="Tahoma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911EE5">
                          <w:rPr>
                            <w:rFonts w:ascii="Tahoma" w:hAnsi="Tahoma" w:cs="Tahoma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 xml:space="preserve">Mr.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Yesaya</w:t>
                        </w:r>
                        <w:proofErr w:type="spellEnd"/>
                        <w:r>
                          <w:rPr>
                            <w:rFonts w:ascii="Tahoma" w:hAnsi="Tahoma" w:cs="Tahoma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 xml:space="preserve"> A. Melita</w:t>
                        </w:r>
                      </w:p>
                      <w:p w14:paraId="5BAB4700" w14:textId="77777777" w:rsidR="00401D77" w:rsidRPr="00911EE5" w:rsidRDefault="00401D77" w:rsidP="00401D77">
                        <w:pPr>
                          <w:rPr>
                            <w:rFonts w:ascii="Tahoma" w:hAnsi="Tahoma" w:cs="Tahoma"/>
                            <w:i/>
                            <w:iCs/>
                            <w:color w:val="7030A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i/>
                            <w:iCs/>
                            <w:sz w:val="20"/>
                            <w:szCs w:val="20"/>
                          </w:rPr>
                          <w:t>Senior Accountant</w:t>
                        </w:r>
                      </w:p>
                      <w:p w14:paraId="54CFC296" w14:textId="77777777" w:rsidR="00401D77" w:rsidRPr="00911EE5" w:rsidRDefault="00401D77" w:rsidP="00401D77">
                        <w:pPr>
                          <w:rPr>
                            <w:rFonts w:ascii="Tahoma" w:hAnsi="Tahoma" w:cs="Tahoma"/>
                            <w:i/>
                            <w:i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i/>
                            <w:iCs/>
                            <w:color w:val="7030A0"/>
                            <w:sz w:val="20"/>
                            <w:szCs w:val="20"/>
                          </w:rPr>
                          <w:t>Tanroads</w:t>
                        </w:r>
                        <w:proofErr w:type="spellEnd"/>
                      </w:p>
                      <w:p w14:paraId="4168CA6F" w14:textId="77777777" w:rsidR="00401D77" w:rsidRPr="00911EE5" w:rsidRDefault="00401D77" w:rsidP="00401D77">
                        <w:pPr>
                          <w:rPr>
                            <w:rFonts w:ascii="Tahoma" w:hAnsi="Tahoma" w:cs="Tahoma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911EE5">
                          <w:rPr>
                            <w:rFonts w:ascii="Tahoma" w:hAnsi="Tahoma" w:cs="Tahoma"/>
                            <w:i/>
                            <w:iCs/>
                            <w:sz w:val="20"/>
                            <w:szCs w:val="20"/>
                          </w:rPr>
                          <w:t xml:space="preserve">+255 </w:t>
                        </w:r>
                        <w:r>
                          <w:rPr>
                            <w:rFonts w:ascii="Tahoma" w:hAnsi="Tahoma" w:cs="Tahoma"/>
                            <w:i/>
                            <w:iCs/>
                            <w:sz w:val="20"/>
                            <w:szCs w:val="20"/>
                          </w:rPr>
                          <w:t>717</w:t>
                        </w:r>
                        <w:r w:rsidRPr="00911EE5">
                          <w:rPr>
                            <w:rFonts w:ascii="Tahoma" w:hAnsi="Tahoma" w:cs="Tahoma"/>
                            <w:i/>
                            <w:iCs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i/>
                            <w:iCs/>
                            <w:sz w:val="20"/>
                            <w:szCs w:val="20"/>
                          </w:rPr>
                          <w:t>450 219</w:t>
                        </w:r>
                      </w:p>
                      <w:p w14:paraId="6C2AEB46" w14:textId="77777777" w:rsidR="00401D77" w:rsidRPr="00911EE5" w:rsidRDefault="00401D77" w:rsidP="00401D77">
                        <w:pPr>
                          <w:jc w:val="both"/>
                          <w:rPr>
                            <w:rFonts w:ascii="Tahoma" w:hAnsi="Tahoma" w:cs="Tahoma"/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43" type="#_x0000_t202" style="position:absolute;left:-1595;top:889;width:48257;height:183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" filled="f" stroked="f" strokeweight=".5pt">
                  <v:textbox>
                    <w:txbxContent>
                      <w:p w14:paraId="263342D9" w14:textId="1F2253D3" w:rsidR="00C548D6" w:rsidRPr="001C07DB" w:rsidRDefault="004603A3" w:rsidP="00C548D6">
                        <w:pPr>
                          <w:rPr>
                            <w:rFonts w:ascii="Helvetica" w:hAnsi="Helvetica"/>
                            <w:b/>
                            <w:bCs/>
                            <w:color w:val="FFCB74"/>
                            <w:sz w:val="30"/>
                            <w:szCs w:val="30"/>
                          </w:rPr>
                        </w:pPr>
                        <w:r>
                          <w:rPr>
                            <w:rFonts w:ascii="Helvetica" w:hAnsi="Helvetica"/>
                            <w:b/>
                            <w:bCs/>
                            <w:color w:val="C37C14" w:themeColor="accent6" w:themeShade="BF"/>
                            <w:sz w:val="30"/>
                            <w:szCs w:val="30"/>
                          </w:rPr>
                          <w:t xml:space="preserve">   </w:t>
                        </w:r>
                        <w:r w:rsidR="00C548D6" w:rsidRPr="001C07DB">
                          <w:rPr>
                            <w:rFonts w:ascii="Helvetica" w:hAnsi="Helvetica"/>
                            <w:b/>
                            <w:bCs/>
                            <w:color w:val="C37C14" w:themeColor="accent6" w:themeShade="BF"/>
                            <w:sz w:val="30"/>
                            <w:szCs w:val="30"/>
                            <w:u w:val="single"/>
                          </w:rPr>
                          <w:t>RE</w:t>
                        </w:r>
                        <w:r w:rsidR="00C548D6" w:rsidRPr="001C07DB">
                          <w:rPr>
                            <w:rFonts w:ascii="Helvetica" w:hAnsi="Helvetica"/>
                            <w:b/>
                            <w:bCs/>
                            <w:color w:val="C37C14" w:themeColor="accent6" w:themeShade="BF"/>
                            <w:sz w:val="30"/>
                            <w:szCs w:val="30"/>
                          </w:rPr>
                          <w:t>FEREES</w:t>
                        </w:r>
                      </w:p>
                      <w:p w14:paraId="17984EA2" w14:textId="77777777" w:rsidR="00C548D6" w:rsidRPr="00011222" w:rsidRDefault="00C548D6" w:rsidP="00C548D6">
                        <w:pPr>
                          <w:pStyle w:val="Title"/>
                          <w:ind w:left="720"/>
                          <w:rPr>
                            <w:rFonts w:ascii="Helvetica" w:hAnsi="Helvetica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C07D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61826E" wp14:editId="7A0F98C3">
                <wp:simplePos x="0" y="0"/>
                <wp:positionH relativeFrom="column">
                  <wp:posOffset>2857500</wp:posOffset>
                </wp:positionH>
                <wp:positionV relativeFrom="paragraph">
                  <wp:posOffset>4552950</wp:posOffset>
                </wp:positionV>
                <wp:extent cx="4097020" cy="173355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020" cy="173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5971AE" w14:textId="77777777" w:rsidR="005D3267" w:rsidRPr="001C07DB" w:rsidRDefault="005D3267" w:rsidP="005D3267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</w:pPr>
                            <w:r w:rsidRPr="001C07DB"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  <w:u w:val="single"/>
                              </w:rPr>
                              <w:t>ED</w:t>
                            </w:r>
                            <w:r w:rsidRPr="001C07DB"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  <w:t>UCATION</w:t>
                            </w:r>
                          </w:p>
                          <w:p w14:paraId="6B6B1818" w14:textId="635A8DA3" w:rsidR="005D3267" w:rsidRPr="00906B58" w:rsidRDefault="004E4694" w:rsidP="005D3267">
                            <w:pP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>{{education}}</w:t>
                            </w:r>
                            <w:r w:rsidR="005D3267" w:rsidRPr="000213FB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D3267" w:rsidRPr="000213FB">
                              <w:rPr>
                                <w:rFonts w:ascii="Montserrat" w:hAnsi="Montserrat"/>
                                <w:color w:val="404040" w:themeColor="text1" w:themeTint="BF"/>
                              </w:rPr>
                              <w:t>(</w:t>
                            </w:r>
                            <w:r w:rsidR="00906B58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</w:t>
                            </w:r>
                            <w:r w:rsidR="008B48AA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year</w:t>
                            </w:r>
                            <w:r w:rsidR="00906B58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}}</w:t>
                            </w:r>
                            <w:r w:rsidR="005D3267" w:rsidRPr="000213FB">
                              <w:rPr>
                                <w:rFonts w:ascii="Montserrat" w:hAnsi="Montserrat"/>
                                <w:color w:val="404040" w:themeColor="text1" w:themeTint="BF"/>
                              </w:rPr>
                              <w:t>)</w:t>
                            </w:r>
                          </w:p>
                          <w:p w14:paraId="0688428A" w14:textId="3DFF6C7C" w:rsidR="005D3267" w:rsidRPr="00C548D6" w:rsidRDefault="00906B58" w:rsidP="005D3267">
                            <w:pP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{{university}}</w:t>
                            </w:r>
                          </w:p>
                          <w:p w14:paraId="346D5850" w14:textId="77777777" w:rsidR="005D3267" w:rsidRDefault="005D3267" w:rsidP="005D3267">
                            <w:pP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61E1C708" w14:textId="44AC80FD" w:rsidR="005D3267" w:rsidRPr="00906B58" w:rsidRDefault="00314D8B" w:rsidP="005D3267">
                            <w:pP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>{{education}}</w:t>
                            </w:r>
                            <w:r w:rsidRPr="000213FB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D3267" w:rsidRPr="000213FB">
                              <w:rPr>
                                <w:rFonts w:ascii="Montserrat" w:hAnsi="Montserrat"/>
                                <w:color w:val="404040" w:themeColor="text1" w:themeTint="BF"/>
                              </w:rPr>
                              <w:t>(</w:t>
                            </w:r>
                            <w:r w:rsidR="00906B58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</w:t>
                            </w:r>
                            <w:r w:rsidR="008B48AA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year</w:t>
                            </w:r>
                            <w:r w:rsidR="00906B58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}}</w:t>
                            </w:r>
                            <w:r w:rsidR="005D3267" w:rsidRPr="000213FB">
                              <w:rPr>
                                <w:rFonts w:ascii="Montserrat" w:hAnsi="Montserrat"/>
                                <w:color w:val="404040" w:themeColor="text1" w:themeTint="BF"/>
                              </w:rPr>
                              <w:t>)</w:t>
                            </w:r>
                          </w:p>
                          <w:p w14:paraId="71A355C0" w14:textId="77777777" w:rsidR="00906B58" w:rsidRPr="00C548D6" w:rsidRDefault="00906B58" w:rsidP="00906B58">
                            <w:pP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{{university}}</w:t>
                            </w:r>
                          </w:p>
                          <w:p w14:paraId="0C581CBB" w14:textId="77777777" w:rsidR="005D3267" w:rsidRDefault="005D3267" w:rsidP="005D3267">
                            <w:pP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  <w:p w14:paraId="2B52D8D3" w14:textId="3A8969CC" w:rsidR="005D3267" w:rsidRPr="00906B58" w:rsidRDefault="00314D8B" w:rsidP="005D3267">
                            <w:pP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>{{education}}</w:t>
                            </w:r>
                            <w:r w:rsidRPr="000213FB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D3267" w:rsidRPr="000213FB">
                              <w:rPr>
                                <w:rFonts w:ascii="Montserrat" w:hAnsi="Montserrat"/>
                                <w:color w:val="404040" w:themeColor="text1" w:themeTint="BF"/>
                              </w:rPr>
                              <w:t>(</w:t>
                            </w:r>
                            <w:r w:rsidR="00906B58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</w:t>
                            </w:r>
                            <w:r w:rsidR="008B48AA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year</w:t>
                            </w:r>
                            <w:r w:rsidR="00906B58"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}}</w:t>
                            </w:r>
                            <w:r w:rsidR="005D3267" w:rsidRPr="000213FB">
                              <w:rPr>
                                <w:rFonts w:ascii="Montserrat" w:hAnsi="Montserrat"/>
                                <w:color w:val="404040" w:themeColor="text1" w:themeTint="BF"/>
                              </w:rPr>
                              <w:t>)</w:t>
                            </w:r>
                          </w:p>
                          <w:p w14:paraId="2AA4451F" w14:textId="77777777" w:rsidR="00906B58" w:rsidRPr="00C548D6" w:rsidRDefault="00906B58" w:rsidP="00906B58">
                            <w:pP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i/>
                                <w:iCs/>
                                <w:color w:val="7030A0"/>
                                <w:sz w:val="18"/>
                                <w:szCs w:val="18"/>
                              </w:rPr>
                              <w:t>{{university}}</w:t>
                            </w:r>
                          </w:p>
                          <w:p w14:paraId="656AB3AF" w14:textId="77777777" w:rsidR="005D3267" w:rsidRPr="002A5679" w:rsidRDefault="005D3267" w:rsidP="005D3267">
                            <w:pPr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826E" id="Text Box 79" o:spid="_x0000_s1044" type="#_x0000_t202" style="position:absolute;margin-left:225pt;margin-top:358.5pt;width:322.6pt;height:13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" filled="f" stroked="f" strokeweight=".5pt">
                <v:textbox>
                  <w:txbxContent>
                    <w:p w14:paraId="7D5971AE" w14:textId="77777777" w:rsidR="005D3267" w:rsidRPr="001C07DB" w:rsidRDefault="005D3267" w:rsidP="005D3267">
                      <w:pPr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</w:pPr>
                      <w:r w:rsidRPr="001C07DB"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  <w:u w:val="single"/>
                        </w:rPr>
                        <w:t>ED</w:t>
                      </w:r>
                      <w:r w:rsidRPr="001C07DB"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  <w:t>UCATION</w:t>
                      </w:r>
                    </w:p>
                    <w:p w14:paraId="6B6B1818" w14:textId="635A8DA3" w:rsidR="005D3267" w:rsidRPr="00906B58" w:rsidRDefault="004E4694" w:rsidP="005D3267">
                      <w:pP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>{{education}}</w:t>
                      </w:r>
                      <w:r w:rsidR="005D3267" w:rsidRPr="000213FB"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 xml:space="preserve"> </w:t>
                      </w:r>
                      <w:r w:rsidR="005D3267" w:rsidRPr="000213FB">
                        <w:rPr>
                          <w:rFonts w:ascii="Montserrat" w:hAnsi="Montserrat"/>
                          <w:color w:val="404040" w:themeColor="text1" w:themeTint="BF"/>
                        </w:rPr>
                        <w:t>(</w:t>
                      </w:r>
                      <w:r w:rsidR="00906B58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</w:t>
                      </w:r>
                      <w:r w:rsidR="008B48AA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year</w:t>
                      </w:r>
                      <w:r w:rsidR="00906B58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}}</w:t>
                      </w:r>
                      <w:r w:rsidR="005D3267" w:rsidRPr="000213FB">
                        <w:rPr>
                          <w:rFonts w:ascii="Montserrat" w:hAnsi="Montserrat"/>
                          <w:color w:val="404040" w:themeColor="text1" w:themeTint="BF"/>
                        </w:rPr>
                        <w:t>)</w:t>
                      </w:r>
                    </w:p>
                    <w:p w14:paraId="0688428A" w14:textId="3DFF6C7C" w:rsidR="005D3267" w:rsidRPr="00C548D6" w:rsidRDefault="00906B58" w:rsidP="005D3267">
                      <w:pP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{{university}}</w:t>
                      </w:r>
                    </w:p>
                    <w:p w14:paraId="346D5850" w14:textId="77777777" w:rsidR="005D3267" w:rsidRDefault="005D3267" w:rsidP="005D3267">
                      <w:pP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</w:pPr>
                    </w:p>
                    <w:p w14:paraId="61E1C708" w14:textId="44AC80FD" w:rsidR="005D3267" w:rsidRPr="00906B58" w:rsidRDefault="00314D8B" w:rsidP="005D3267">
                      <w:pP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>{{education}}</w:t>
                      </w:r>
                      <w:r w:rsidRPr="000213FB"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 xml:space="preserve"> </w:t>
                      </w:r>
                      <w:r w:rsidR="005D3267" w:rsidRPr="000213FB">
                        <w:rPr>
                          <w:rFonts w:ascii="Montserrat" w:hAnsi="Montserrat"/>
                          <w:color w:val="404040" w:themeColor="text1" w:themeTint="BF"/>
                        </w:rPr>
                        <w:t>(</w:t>
                      </w:r>
                      <w:r w:rsidR="00906B58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</w:t>
                      </w:r>
                      <w:r w:rsidR="008B48AA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year</w:t>
                      </w:r>
                      <w:r w:rsidR="00906B58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}}</w:t>
                      </w:r>
                      <w:r w:rsidR="005D3267" w:rsidRPr="000213FB">
                        <w:rPr>
                          <w:rFonts w:ascii="Montserrat" w:hAnsi="Montserrat"/>
                          <w:color w:val="404040" w:themeColor="text1" w:themeTint="BF"/>
                        </w:rPr>
                        <w:t>)</w:t>
                      </w:r>
                    </w:p>
                    <w:p w14:paraId="71A355C0" w14:textId="77777777" w:rsidR="00906B58" w:rsidRPr="00C548D6" w:rsidRDefault="00906B58" w:rsidP="00906B58">
                      <w:pP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{{university}}</w:t>
                      </w:r>
                    </w:p>
                    <w:p w14:paraId="0C581CBB" w14:textId="77777777" w:rsidR="005D3267" w:rsidRDefault="005D3267" w:rsidP="005D3267">
                      <w:pP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</w:pPr>
                    </w:p>
                    <w:p w14:paraId="2B52D8D3" w14:textId="3A8969CC" w:rsidR="005D3267" w:rsidRPr="00906B58" w:rsidRDefault="00314D8B" w:rsidP="005D3267">
                      <w:pP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>{{education}}</w:t>
                      </w:r>
                      <w:r w:rsidRPr="000213FB">
                        <w:rPr>
                          <w:rFonts w:ascii="Montserrat" w:hAnsi="Montserrat"/>
                          <w:b/>
                          <w:color w:val="404040" w:themeColor="text1" w:themeTint="BF"/>
                        </w:rPr>
                        <w:t xml:space="preserve"> </w:t>
                      </w:r>
                      <w:r w:rsidR="005D3267" w:rsidRPr="000213FB">
                        <w:rPr>
                          <w:rFonts w:ascii="Montserrat" w:hAnsi="Montserrat"/>
                          <w:color w:val="404040" w:themeColor="text1" w:themeTint="BF"/>
                        </w:rPr>
                        <w:t>(</w:t>
                      </w:r>
                      <w:r w:rsidR="00906B58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</w:t>
                      </w:r>
                      <w:r w:rsidR="008B48AA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year</w:t>
                      </w:r>
                      <w:r w:rsidR="00906B58"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}}</w:t>
                      </w:r>
                      <w:r w:rsidR="005D3267" w:rsidRPr="000213FB">
                        <w:rPr>
                          <w:rFonts w:ascii="Montserrat" w:hAnsi="Montserrat"/>
                          <w:color w:val="404040" w:themeColor="text1" w:themeTint="BF"/>
                        </w:rPr>
                        <w:t>)</w:t>
                      </w:r>
                    </w:p>
                    <w:p w14:paraId="2AA4451F" w14:textId="77777777" w:rsidR="00906B58" w:rsidRPr="00C548D6" w:rsidRDefault="00906B58" w:rsidP="00906B58">
                      <w:pP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i/>
                          <w:iCs/>
                          <w:color w:val="7030A0"/>
                          <w:sz w:val="18"/>
                          <w:szCs w:val="18"/>
                        </w:rPr>
                        <w:t>{{university}}</w:t>
                      </w:r>
                    </w:p>
                    <w:p w14:paraId="656AB3AF" w14:textId="77777777" w:rsidR="005D3267" w:rsidRPr="002A5679" w:rsidRDefault="005D3267" w:rsidP="005D3267">
                      <w:pPr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07D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5504D1" wp14:editId="07F462D2">
                <wp:simplePos x="0" y="0"/>
                <wp:positionH relativeFrom="column">
                  <wp:posOffset>2727744</wp:posOffset>
                </wp:positionH>
                <wp:positionV relativeFrom="paragraph">
                  <wp:posOffset>3634105</wp:posOffset>
                </wp:positionV>
                <wp:extent cx="87198" cy="86995"/>
                <wp:effectExtent l="0" t="0" r="14605" b="14605"/>
                <wp:wrapNone/>
                <wp:docPr id="590679920" name="Doughn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98" cy="86995"/>
                        </a:xfrm>
                        <a:prstGeom prst="donu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289D" id="Doughnut 6" o:spid="_x0000_s1026" type="#_x0000_t23" style="position:absolute;margin-left:214.8pt;margin-top:286.15pt;width:6.85pt;height:6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" adj="5387" fillcolor="#50345e [3204]" strokecolor="#0b070d [484]">
                <v:stroke joinstyle="miter"/>
              </v:shape>
            </w:pict>
          </mc:Fallback>
        </mc:AlternateContent>
      </w:r>
      <w:r w:rsidR="001C07D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EBEE99" wp14:editId="32AEE0EE">
                <wp:simplePos x="0" y="0"/>
                <wp:positionH relativeFrom="column">
                  <wp:posOffset>2764155</wp:posOffset>
                </wp:positionH>
                <wp:positionV relativeFrom="paragraph">
                  <wp:posOffset>1186396</wp:posOffset>
                </wp:positionV>
                <wp:extent cx="7620" cy="2513965"/>
                <wp:effectExtent l="12700" t="0" r="30480" b="26035"/>
                <wp:wrapNone/>
                <wp:docPr id="10829448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3965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6A548" id="Straight Connector 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5pt,93.4pt" to="218.25pt,29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" strokecolor="#c9c3c1 [1301]" strokeweight="2.75pt">
                <v:stroke joinstyle="miter"/>
              </v:line>
            </w:pict>
          </mc:Fallback>
        </mc:AlternateContent>
      </w:r>
      <w:r w:rsidR="001C07D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4F565F" wp14:editId="5770CFB0">
                <wp:simplePos x="0" y="0"/>
                <wp:positionH relativeFrom="column">
                  <wp:posOffset>2722880</wp:posOffset>
                </wp:positionH>
                <wp:positionV relativeFrom="paragraph">
                  <wp:posOffset>2452789</wp:posOffset>
                </wp:positionV>
                <wp:extent cx="87198" cy="86995"/>
                <wp:effectExtent l="0" t="0" r="14605" b="14605"/>
                <wp:wrapNone/>
                <wp:docPr id="1300047798" name="Doughn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98" cy="86995"/>
                        </a:xfrm>
                        <a:prstGeom prst="donu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00D2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ughnut 6" o:spid="_x0000_s1026" type="#_x0000_t23" style="position:absolute;margin-left:214.4pt;margin-top:193.15pt;width:6.85pt;height:6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" adj="5387" fillcolor="#50345e [3204]" strokecolor="#0b070d [484]">
                <v:stroke joinstyle="miter"/>
              </v:shape>
            </w:pict>
          </mc:Fallback>
        </mc:AlternateContent>
      </w:r>
      <w:r w:rsidR="005D3267" w:rsidRPr="00970626">
        <w:rPr>
          <w:rFonts w:ascii="Helvetica" w:hAnsi="Helvetica"/>
          <w:noProof/>
        </w:rPr>
        <w:drawing>
          <wp:anchor distT="0" distB="0" distL="114300" distR="114300" simplePos="0" relativeHeight="251659264" behindDoc="0" locked="0" layoutInCell="1" allowOverlap="1" wp14:anchorId="19E4521A" wp14:editId="53117270">
            <wp:simplePos x="0" y="0"/>
            <wp:positionH relativeFrom="column">
              <wp:posOffset>161636</wp:posOffset>
            </wp:positionH>
            <wp:positionV relativeFrom="paragraph">
              <wp:posOffset>-267856</wp:posOffset>
            </wp:positionV>
            <wp:extent cx="1713118" cy="1833419"/>
            <wp:effectExtent l="63500" t="63500" r="65405" b="71755"/>
            <wp:wrapNone/>
            <wp:docPr id="1128163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63330" name="Picture 1128163330"/>
                    <pic:cNvPicPr/>
                  </pic:nvPicPr>
                  <pic:blipFill rotWithShape="1"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2" b="9741"/>
                    <a:stretch/>
                  </pic:blipFill>
                  <pic:spPr bwMode="auto">
                    <a:xfrm>
                      <a:off x="0" y="0"/>
                      <a:ext cx="1720307" cy="1841113"/>
                    </a:xfrm>
                    <a:prstGeom prst="ellipse">
                      <a:avLst/>
                    </a:prstGeom>
                    <a:noFill/>
                    <a:ln w="50800" cap="rnd">
                      <a:solidFill>
                        <a:srgbClr val="7030A0"/>
                      </a:solidFill>
                    </a:ln>
                    <a:effectLst>
                      <a:outerShdw sx="-80000" sy="-18000" rotWithShape="0">
                        <a:schemeClr val="bg1">
                          <a:alpha val="0"/>
                        </a:scheme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8D6" w:rsidRPr="00B4492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53BA35" wp14:editId="5F277B1A">
                <wp:simplePos x="0" y="0"/>
                <wp:positionH relativeFrom="column">
                  <wp:posOffset>2318385</wp:posOffset>
                </wp:positionH>
                <wp:positionV relativeFrom="paragraph">
                  <wp:posOffset>6287885</wp:posOffset>
                </wp:positionV>
                <wp:extent cx="4825365" cy="1379220"/>
                <wp:effectExtent l="0" t="0" r="0" b="0"/>
                <wp:wrapNone/>
                <wp:docPr id="597407433" name="Text Box 597407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5365" cy="137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FCC53" w14:textId="4EACD31A" w:rsidR="00401D77" w:rsidRPr="001C07DB" w:rsidRDefault="004603A3" w:rsidP="00401D77">
                            <w:pPr>
                              <w:ind w:firstLine="560"/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="00181AF0"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  <w:u w:val="single"/>
                              </w:rPr>
                              <w:t>TR</w:t>
                            </w:r>
                            <w:r w:rsidR="00181AF0" w:rsidRPr="00181AF0">
                              <w:rPr>
                                <w:rFonts w:ascii="Helvetica" w:hAnsi="Helvetica"/>
                                <w:b/>
                                <w:bCs/>
                                <w:color w:val="C37C14" w:themeColor="accent6" w:themeShade="BF"/>
                                <w:sz w:val="30"/>
                                <w:szCs w:val="30"/>
                              </w:rPr>
                              <w:t>AININGS</w:t>
                            </w:r>
                          </w:p>
                          <w:p w14:paraId="21BF3927" w14:textId="77777777" w:rsidR="009713B8" w:rsidRPr="004603A3" w:rsidRDefault="009713B8" w:rsidP="009713B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  <w:lang w:val="en-GB"/>
                              </w:rPr>
                              <w:t xml:space="preserve">Human Resource Manager Masterclass 2021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  <w:t>IRIS</w:t>
                            </w:r>
                          </w:p>
                          <w:p w14:paraId="40004FA1" w14:textId="77777777" w:rsidR="009713B8" w:rsidRPr="004603A3" w:rsidRDefault="009713B8" w:rsidP="009713B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  <w:lang w:val="en-GB"/>
                              </w:rPr>
                              <w:t xml:space="preserve">Talent Management Masterclass 2021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  <w:t>IRIS</w:t>
                            </w:r>
                          </w:p>
                          <w:p w14:paraId="66FBB1BF" w14:textId="77777777" w:rsidR="009713B8" w:rsidRPr="004603A3" w:rsidRDefault="009713B8" w:rsidP="009713B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Advanced PHP 2022 –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  <w:t>LinkedIn Learning</w:t>
                            </w:r>
                          </w:p>
                          <w:p w14:paraId="60DED98E" w14:textId="77777777" w:rsidR="009713B8" w:rsidRPr="004603A3" w:rsidRDefault="009713B8" w:rsidP="009713B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Advanced SQL 2022–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  <w:t>LinkedIn Learning</w:t>
                            </w:r>
                          </w:p>
                          <w:p w14:paraId="126D09CC" w14:textId="0AD7188F" w:rsidR="00401D77" w:rsidRPr="004603A3" w:rsidRDefault="00401D77" w:rsidP="00401D7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  <w:lang w:val="en-GB"/>
                              </w:rPr>
                              <w:t>Human Resource Metrics and Data analysis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 2021 – </w:t>
                            </w:r>
                            <w:r w:rsidRPr="004603A3">
                              <w:rPr>
                                <w:rFonts w:ascii="Helvetica" w:hAnsi="Helvetica"/>
                                <w:i/>
                                <w:iCs/>
                                <w:color w:val="7030A0"/>
                                <w:sz w:val="21"/>
                                <w:szCs w:val="21"/>
                              </w:rPr>
                              <w:t>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BA35" id="Text Box 597407433" o:spid="_x0000_s1045" type="#_x0000_t202" style="position:absolute;margin-left:182.55pt;margin-top:495.1pt;width:379.95pt;height:10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" filled="f" stroked="f" strokeweight=".5pt">
                <v:textbox>
                  <w:txbxContent>
                    <w:p w14:paraId="3F3FCC53" w14:textId="4EACD31A" w:rsidR="00401D77" w:rsidRPr="001C07DB" w:rsidRDefault="004603A3" w:rsidP="00401D77">
                      <w:pPr>
                        <w:ind w:firstLine="560"/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  <w:t xml:space="preserve">   </w:t>
                      </w:r>
                      <w:r w:rsidR="00181AF0"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  <w:u w:val="single"/>
                        </w:rPr>
                        <w:t>TR</w:t>
                      </w:r>
                      <w:r w:rsidR="00181AF0" w:rsidRPr="00181AF0">
                        <w:rPr>
                          <w:rFonts w:ascii="Helvetica" w:hAnsi="Helvetica"/>
                          <w:b/>
                          <w:bCs/>
                          <w:color w:val="C37C14" w:themeColor="accent6" w:themeShade="BF"/>
                          <w:sz w:val="30"/>
                          <w:szCs w:val="30"/>
                        </w:rPr>
                        <w:t>AININGS</w:t>
                      </w:r>
                    </w:p>
                    <w:p w14:paraId="21BF3927" w14:textId="77777777" w:rsidR="009713B8" w:rsidRPr="004603A3" w:rsidRDefault="009713B8" w:rsidP="009713B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</w:pP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  <w:lang w:val="en-GB"/>
                        </w:rPr>
                        <w:t xml:space="preserve">Human Resource Manager Masterclass 2021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  <w:t xml:space="preserve">–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  <w:t>IRIS</w:t>
                      </w:r>
                    </w:p>
                    <w:p w14:paraId="40004FA1" w14:textId="77777777" w:rsidR="009713B8" w:rsidRPr="004603A3" w:rsidRDefault="009713B8" w:rsidP="009713B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</w:pP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  <w:lang w:val="en-GB"/>
                        </w:rPr>
                        <w:t xml:space="preserve">Talent Management Masterclass 2021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  <w:t xml:space="preserve">–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  <w:t>IRIS</w:t>
                      </w:r>
                    </w:p>
                    <w:p w14:paraId="66FBB1BF" w14:textId="77777777" w:rsidR="009713B8" w:rsidRPr="004603A3" w:rsidRDefault="009713B8" w:rsidP="009713B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</w:pP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  <w:t xml:space="preserve">Advanced PHP 2022 –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  <w:t>LinkedIn Learning</w:t>
                      </w:r>
                    </w:p>
                    <w:p w14:paraId="60DED98E" w14:textId="77777777" w:rsidR="009713B8" w:rsidRPr="004603A3" w:rsidRDefault="009713B8" w:rsidP="009713B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</w:pP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  <w:t xml:space="preserve">Advanced SQL 2022–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  <w:t>LinkedIn Learning</w:t>
                      </w:r>
                    </w:p>
                    <w:p w14:paraId="126D09CC" w14:textId="0AD7188F" w:rsidR="00401D77" w:rsidRPr="004603A3" w:rsidRDefault="00401D77" w:rsidP="00401D7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  <w:lang w:val="en-GB"/>
                        </w:rPr>
                      </w:pP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  <w:lang w:val="en-GB"/>
                        </w:rPr>
                        <w:t>Human Resource Metrics and Data analysis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808080" w:themeColor="background1" w:themeShade="80"/>
                          <w:sz w:val="21"/>
                          <w:szCs w:val="21"/>
                        </w:rPr>
                        <w:t xml:space="preserve"> 2021 – </w:t>
                      </w:r>
                      <w:r w:rsidRPr="004603A3">
                        <w:rPr>
                          <w:rFonts w:ascii="Helvetica" w:hAnsi="Helvetica"/>
                          <w:i/>
                          <w:iCs/>
                          <w:color w:val="7030A0"/>
                          <w:sz w:val="21"/>
                          <w:szCs w:val="21"/>
                        </w:rPr>
                        <w:t>ATE</w:t>
                      </w:r>
                    </w:p>
                  </w:txbxContent>
                </v:textbox>
              </v:shape>
            </w:pict>
          </mc:Fallback>
        </mc:AlternateContent>
      </w:r>
      <w:r w:rsidR="009713B8" w:rsidRPr="0097062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11DFEC" wp14:editId="4E595D72">
                <wp:simplePos x="0" y="0"/>
                <wp:positionH relativeFrom="column">
                  <wp:posOffset>-440575</wp:posOffset>
                </wp:positionH>
                <wp:positionV relativeFrom="paragraph">
                  <wp:posOffset>689956</wp:posOffset>
                </wp:positionV>
                <wp:extent cx="3056255" cy="9535103"/>
                <wp:effectExtent l="0" t="0" r="17145" b="15875"/>
                <wp:wrapNone/>
                <wp:docPr id="15889403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255" cy="9535103"/>
                        </a:xfrm>
                        <a:prstGeom prst="rect">
                          <a:avLst/>
                        </a:prstGeom>
                        <a:pattFill prst="pct70">
                          <a:fgClr>
                            <a:schemeClr val="bg2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accent1">
                              <a:shade val="15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B20E0" id="Rectangle 1" o:spid="_x0000_s1026" style="position:absolute;margin-left:-34.7pt;margin-top:54.35pt;width:240.65pt;height:75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" fillcolor="#ffca73 [2414]" strokecolor="#0b070d [484]" strokeweight="1pt">
                <v:fill r:id="rId18" o:title="" color2="white [3212]" type="pattern"/>
                <v:stroke opacity="0"/>
              </v:rect>
            </w:pict>
          </mc:Fallback>
        </mc:AlternateContent>
      </w:r>
    </w:p>
    <w:sectPr w:rsidR="006B592E" w:rsidRPr="00970626">
      <w:footerReference w:type="default" r:id="rId19"/>
      <w:pgSz w:w="11907" w:h="16839" w:code="9"/>
      <w:pgMar w:top="720" w:right="720" w:bottom="720" w:left="720" w:header="432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BF299" w14:textId="77777777" w:rsidR="00A44030" w:rsidRDefault="00A44030">
      <w:r>
        <w:separator/>
      </w:r>
    </w:p>
  </w:endnote>
  <w:endnote w:type="continuationSeparator" w:id="0">
    <w:p w14:paraId="73D4EA2E" w14:textId="77777777" w:rsidR="00A44030" w:rsidRDefault="00A44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396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10636A" w14:textId="77777777" w:rsidR="006B592E" w:rsidRDefault="00315D0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600DD9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E0B11" w14:textId="77777777" w:rsidR="00A44030" w:rsidRDefault="00A44030">
      <w:r>
        <w:separator/>
      </w:r>
    </w:p>
  </w:footnote>
  <w:footnote w:type="continuationSeparator" w:id="0">
    <w:p w14:paraId="0A191C12" w14:textId="77777777" w:rsidR="00A44030" w:rsidRDefault="00A44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4B0"/>
    <w:multiLevelType w:val="hybridMultilevel"/>
    <w:tmpl w:val="B62E8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757FA"/>
    <w:multiLevelType w:val="hybridMultilevel"/>
    <w:tmpl w:val="B692B74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46E03"/>
    <w:multiLevelType w:val="multilevel"/>
    <w:tmpl w:val="94FE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B1CE6"/>
    <w:multiLevelType w:val="hybridMultilevel"/>
    <w:tmpl w:val="3E1AF7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A02FF"/>
    <w:multiLevelType w:val="hybridMultilevel"/>
    <w:tmpl w:val="FCDC3A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940E8"/>
    <w:multiLevelType w:val="hybridMultilevel"/>
    <w:tmpl w:val="A7365B9C"/>
    <w:lvl w:ilvl="0" w:tplc="7B68CD50">
      <w:start w:val="2021"/>
      <w:numFmt w:val="bullet"/>
      <w:lvlText w:val="-"/>
      <w:lvlJc w:val="left"/>
      <w:pPr>
        <w:ind w:left="920" w:hanging="360"/>
      </w:pPr>
      <w:rPr>
        <w:rFonts w:eastAsiaTheme="minorHAns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3120D"/>
    <w:multiLevelType w:val="multilevel"/>
    <w:tmpl w:val="578C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5F51F0"/>
    <w:multiLevelType w:val="hybridMultilevel"/>
    <w:tmpl w:val="4A32F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921207">
    <w:abstractNumId w:val="7"/>
  </w:num>
  <w:num w:numId="2" w16cid:durableId="1359501068">
    <w:abstractNumId w:val="2"/>
  </w:num>
  <w:num w:numId="3" w16cid:durableId="139729938">
    <w:abstractNumId w:val="0"/>
  </w:num>
  <w:num w:numId="4" w16cid:durableId="390926082">
    <w:abstractNumId w:val="4"/>
  </w:num>
  <w:num w:numId="5" w16cid:durableId="1372530190">
    <w:abstractNumId w:val="3"/>
  </w:num>
  <w:num w:numId="6" w16cid:durableId="1555965476">
    <w:abstractNumId w:val="1"/>
  </w:num>
  <w:num w:numId="7" w16cid:durableId="1535343526">
    <w:abstractNumId w:val="6"/>
  </w:num>
  <w:num w:numId="8" w16cid:durableId="428819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E3"/>
    <w:rsid w:val="00011222"/>
    <w:rsid w:val="000213FB"/>
    <w:rsid w:val="000470F9"/>
    <w:rsid w:val="000737A4"/>
    <w:rsid w:val="000B146A"/>
    <w:rsid w:val="000C1D45"/>
    <w:rsid w:val="000C6C3E"/>
    <w:rsid w:val="000C6F1F"/>
    <w:rsid w:val="00122917"/>
    <w:rsid w:val="00172B89"/>
    <w:rsid w:val="00181AF0"/>
    <w:rsid w:val="00192E9D"/>
    <w:rsid w:val="001C07DB"/>
    <w:rsid w:val="00253528"/>
    <w:rsid w:val="00263EEB"/>
    <w:rsid w:val="002A0D99"/>
    <w:rsid w:val="002A13EF"/>
    <w:rsid w:val="002B182E"/>
    <w:rsid w:val="002C4E10"/>
    <w:rsid w:val="002E3118"/>
    <w:rsid w:val="002F4A13"/>
    <w:rsid w:val="003031DC"/>
    <w:rsid w:val="00314D8B"/>
    <w:rsid w:val="00315D01"/>
    <w:rsid w:val="00321552"/>
    <w:rsid w:val="00344419"/>
    <w:rsid w:val="003A47E5"/>
    <w:rsid w:val="00401D77"/>
    <w:rsid w:val="00407AF6"/>
    <w:rsid w:val="00427101"/>
    <w:rsid w:val="00430B5B"/>
    <w:rsid w:val="00436BD4"/>
    <w:rsid w:val="004603A3"/>
    <w:rsid w:val="00463E45"/>
    <w:rsid w:val="004D0EA0"/>
    <w:rsid w:val="004E4694"/>
    <w:rsid w:val="00565D5F"/>
    <w:rsid w:val="00577258"/>
    <w:rsid w:val="00582066"/>
    <w:rsid w:val="0059199E"/>
    <w:rsid w:val="005D3267"/>
    <w:rsid w:val="00600DD9"/>
    <w:rsid w:val="00624A65"/>
    <w:rsid w:val="00643D2A"/>
    <w:rsid w:val="00663090"/>
    <w:rsid w:val="006A10CF"/>
    <w:rsid w:val="006A4AC5"/>
    <w:rsid w:val="006B10FD"/>
    <w:rsid w:val="006B592E"/>
    <w:rsid w:val="006C381A"/>
    <w:rsid w:val="006C48BD"/>
    <w:rsid w:val="006D05E5"/>
    <w:rsid w:val="006D291C"/>
    <w:rsid w:val="00784047"/>
    <w:rsid w:val="007D6B3F"/>
    <w:rsid w:val="007F5F0D"/>
    <w:rsid w:val="00811D34"/>
    <w:rsid w:val="00857BF4"/>
    <w:rsid w:val="00863D25"/>
    <w:rsid w:val="008B3147"/>
    <w:rsid w:val="008B48AA"/>
    <w:rsid w:val="00906B58"/>
    <w:rsid w:val="009129DB"/>
    <w:rsid w:val="00917845"/>
    <w:rsid w:val="00931734"/>
    <w:rsid w:val="009640FF"/>
    <w:rsid w:val="00965574"/>
    <w:rsid w:val="00970626"/>
    <w:rsid w:val="009713B8"/>
    <w:rsid w:val="009A0821"/>
    <w:rsid w:val="009A7423"/>
    <w:rsid w:val="009B447D"/>
    <w:rsid w:val="009F6D51"/>
    <w:rsid w:val="009F7900"/>
    <w:rsid w:val="00A44030"/>
    <w:rsid w:val="00AA4439"/>
    <w:rsid w:val="00AD3E58"/>
    <w:rsid w:val="00B071D6"/>
    <w:rsid w:val="00B82E88"/>
    <w:rsid w:val="00B97E1F"/>
    <w:rsid w:val="00BB02A0"/>
    <w:rsid w:val="00BF6874"/>
    <w:rsid w:val="00C44FF8"/>
    <w:rsid w:val="00C53D96"/>
    <w:rsid w:val="00C548D6"/>
    <w:rsid w:val="00C91B1C"/>
    <w:rsid w:val="00CA79B4"/>
    <w:rsid w:val="00CF2A61"/>
    <w:rsid w:val="00DC5752"/>
    <w:rsid w:val="00E01D21"/>
    <w:rsid w:val="00E214E3"/>
    <w:rsid w:val="00E56917"/>
    <w:rsid w:val="00E8332E"/>
    <w:rsid w:val="00E929DD"/>
    <w:rsid w:val="00EB7DCF"/>
    <w:rsid w:val="00EC08B5"/>
    <w:rsid w:val="00EC4714"/>
    <w:rsid w:val="00F15B24"/>
    <w:rsid w:val="00F415B3"/>
    <w:rsid w:val="00FC50DF"/>
    <w:rsid w:val="00FC71E2"/>
    <w:rsid w:val="00FE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EC451"/>
  <w15:chartTrackingRefBased/>
  <w15:docId w15:val="{6347C991-B84B-9D4E-A1F5-B51F5BC0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8504D" w:themeColor="accent2" w:themeShade="BF"/>
        <w:sz w:val="24"/>
        <w:szCs w:val="24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0FF"/>
    <w:pPr>
      <w:spacing w:after="0" w:line="240" w:lineRule="auto"/>
    </w:pPr>
    <w:rPr>
      <w:rFonts w:ascii="Times New Roman" w:eastAsia="Times New Roman" w:hAnsi="Times New Roman" w:cs="Times New Roman"/>
      <w:color w:val="auto"/>
      <w:lang w:val="en-TZ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 w:line="259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 w:line="259" w:lineRule="auto"/>
      <w:outlineLvl w:val="1"/>
    </w:pPr>
    <w:rPr>
      <w:rFonts w:asciiTheme="majorHAnsi" w:eastAsiaTheme="majorEastAsia" w:hAnsiTheme="majorHAnsi" w:cstheme="majorBidi"/>
      <w:sz w:val="30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40" w:after="160" w:line="259" w:lineRule="auto"/>
      <w:contextualSpacing/>
      <w:outlineLvl w:val="2"/>
    </w:pPr>
    <w:rPr>
      <w:rFonts w:asciiTheme="minorHAnsi" w:eastAsiaTheme="majorEastAsia" w:hAnsiTheme="minorHAnsi" w:cstheme="majorBidi"/>
      <w:i/>
      <w:color w:val="776B67" w:themeColor="accent2"/>
      <w:sz w:val="30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160" w:line="259" w:lineRule="auto"/>
      <w:contextualSpacing/>
      <w:outlineLvl w:val="3"/>
    </w:pPr>
    <w:rPr>
      <w:rFonts w:asciiTheme="majorHAnsi" w:eastAsiaTheme="majorEastAsia" w:hAnsiTheme="majorHAnsi" w:cstheme="majorBidi"/>
      <w:iCs/>
      <w:sz w:val="28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line="259" w:lineRule="auto"/>
      <w:outlineLvl w:val="4"/>
    </w:pPr>
    <w:rPr>
      <w:rFonts w:asciiTheme="minorHAnsi" w:eastAsiaTheme="majorEastAsia" w:hAnsiTheme="minorHAnsi" w:cstheme="majorBidi"/>
      <w:i/>
      <w:color w:val="776B67" w:themeColor="accent2"/>
      <w:sz w:val="28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160" w:line="259" w:lineRule="auto"/>
      <w:outlineLvl w:val="5"/>
    </w:pPr>
    <w:rPr>
      <w:rFonts w:asciiTheme="majorHAnsi" w:eastAsiaTheme="majorEastAsia" w:hAnsiTheme="majorHAnsi" w:cstheme="majorBidi"/>
      <w:b/>
      <w:sz w:val="26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i/>
      <w:iCs/>
      <w:color w:val="776B67" w:themeColor="accent2"/>
      <w:sz w:val="26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 w:after="160" w:line="259" w:lineRule="auto"/>
      <w:outlineLvl w:val="7"/>
    </w:pPr>
    <w:rPr>
      <w:rFonts w:asciiTheme="majorHAnsi" w:eastAsiaTheme="majorEastAsia" w:hAnsiTheme="majorHAnsi" w:cstheme="majorBidi"/>
      <w:b/>
      <w:sz w:val="22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 w:after="160" w:line="259" w:lineRule="auto"/>
      <w:outlineLvl w:val="8"/>
    </w:pPr>
    <w:rPr>
      <w:rFonts w:asciiTheme="minorHAnsi" w:eastAsiaTheme="majorEastAsia" w:hAnsiTheme="minorHAnsi" w:cstheme="majorBidi"/>
      <w:i/>
      <w:iCs/>
      <w:color w:val="776B67" w:themeColor="accent2"/>
      <w:sz w:val="22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7"/>
    <w:qFormat/>
    <w:pPr>
      <w:spacing w:after="200"/>
      <w:contextualSpacing/>
    </w:pPr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7"/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0"/>
      <w:szCs w:val="26"/>
    </w:rPr>
  </w:style>
  <w:style w:type="paragraph" w:customStyle="1" w:styleId="SidebarTitle">
    <w:name w:val="Sidebar Title"/>
    <w:basedOn w:val="Normal"/>
    <w:uiPriority w:val="10"/>
    <w:qFormat/>
    <w:pPr>
      <w:spacing w:before="120" w:after="140" w:line="480" w:lineRule="auto"/>
      <w:contextualSpacing/>
    </w:pPr>
    <w:rPr>
      <w:rFonts w:asciiTheme="majorHAnsi" w:eastAsiaTheme="minorHAnsi" w:hAnsiTheme="majorHAnsi" w:cstheme="minorBidi"/>
      <w:b/>
      <w:caps/>
      <w:color w:val="FFFFFF" w:themeColor="background1"/>
      <w:spacing w:val="12"/>
      <w:sz w:val="30"/>
      <w:szCs w:val="22"/>
      <w:lang w:val="en-US" w:eastAsia="en-US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59" w:lineRule="auto"/>
      <w:contextualSpacing/>
    </w:pPr>
    <w:rPr>
      <w:rFonts w:asciiTheme="minorHAnsi" w:eastAsiaTheme="minorEastAsia" w:hAnsiTheme="minorHAnsi" w:cstheme="minorBidi"/>
      <w:sz w:val="30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i/>
      <w:color w:val="776B6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i/>
      <w:iCs/>
      <w:color w:val="776B67" w:themeColor="accent2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i/>
      <w:iCs/>
      <w:color w:val="776B67" w:themeColor="accent2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58504D" w:themeColor="accent2" w:themeShade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776B67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3B353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  <w:color w:val="3B3533" w:themeColor="accent2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 w:line="259" w:lineRule="auto"/>
    </w:pPr>
    <w:rPr>
      <w:rFonts w:asciiTheme="majorHAnsi" w:eastAsiaTheme="minorHAnsi" w:hAnsiTheme="majorHAnsi" w:cstheme="minorBidi"/>
      <w:i/>
      <w:iCs/>
      <w:color w:val="50345E" w:themeColor="accent1"/>
      <w:sz w:val="36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color w:val="50345E" w:themeColor="accent1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 w:line="259" w:lineRule="auto"/>
    </w:pPr>
    <w:rPr>
      <w:rFonts w:asciiTheme="majorHAnsi" w:eastAsiaTheme="minorHAnsi" w:hAnsiTheme="majorHAnsi" w:cstheme="minorBidi"/>
      <w:b/>
      <w:i/>
      <w:iCs/>
      <w:color w:val="50345E" w:themeColor="accent1"/>
      <w:sz w:val="36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color w:val="50345E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76B67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B3533" w:themeColor="accent2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0345E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ajorHAnsi" w:eastAsiaTheme="minorHAnsi" w:hAnsiTheme="majorHAnsi" w:cstheme="minorBidi"/>
      <w:b/>
      <w:i/>
      <w:iCs/>
      <w:color w:val="50345E" w:themeColor="accent1"/>
      <w:sz w:val="20"/>
      <w:szCs w:val="18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SidebarText">
    <w:name w:val="Sidebar Text"/>
    <w:basedOn w:val="Normal"/>
    <w:uiPriority w:val="11"/>
    <w:qFormat/>
    <w:pPr>
      <w:spacing w:after="240" w:line="259" w:lineRule="auto"/>
    </w:pPr>
    <w:rPr>
      <w:rFonts w:asciiTheme="minorHAnsi" w:eastAsiaTheme="minorHAnsi" w:hAnsiTheme="minorHAnsi" w:cstheme="minorBidi"/>
      <w:color w:val="FFFFFF" w:themeColor="background1"/>
      <w:sz w:val="30"/>
      <w:szCs w:val="22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60" w:line="259" w:lineRule="auto"/>
    </w:pPr>
    <w:rPr>
      <w:rFonts w:asciiTheme="minorHAnsi" w:eastAsiaTheme="minorHAnsi" w:hAnsiTheme="minorHAnsi" w:cstheme="minorBidi"/>
      <w:color w:val="FFFFFF" w:themeColor="background1"/>
      <w:sz w:val="30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color w:val="FFFFFF" w:themeColor="background1"/>
      <w:sz w:val="30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i/>
      <w:color w:val="776B67" w:themeColor="accent2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sz w:val="28"/>
    </w:rPr>
  </w:style>
  <w:style w:type="paragraph" w:styleId="ListParagraph">
    <w:name w:val="List Paragraph"/>
    <w:basedOn w:val="Normal"/>
    <w:uiPriority w:val="34"/>
    <w:unhideWhenUsed/>
    <w:qFormat/>
    <w:rsid w:val="009706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970626"/>
    <w:pPr>
      <w:spacing w:before="100" w:beforeAutospacing="1" w:after="100" w:afterAutospacing="1"/>
    </w:pPr>
    <w:rPr>
      <w:sz w:val="22"/>
      <w:szCs w:val="22"/>
    </w:rPr>
  </w:style>
  <w:style w:type="paragraph" w:customStyle="1" w:styleId="p1">
    <w:name w:val="p1"/>
    <w:basedOn w:val="Normal"/>
    <w:rsid w:val="00436BD4"/>
    <w:rPr>
      <w:rFonts w:eastAsiaTheme="minorEastAsia"/>
      <w:lang w:val="en-US"/>
    </w:rPr>
  </w:style>
  <w:style w:type="character" w:customStyle="1" w:styleId="s1">
    <w:name w:val="s1"/>
    <w:basedOn w:val="DefaultParagraphFont"/>
    <w:rsid w:val="00436BD4"/>
    <w:rPr>
      <w:rFonts w:ascii="Helvetica" w:hAnsi="Helvetica" w:hint="default"/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1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0.gi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r.abraham/Library/Containers/com.microsoft.Word/Data/Library/Application%20Support/Microsoft/Office/16.0/DTS/en-GB%7b0C19AD5C-E939-3147-99CA-080139099635%7d/%7b59DA5DE0-B90D-CA49-9EF6-D50538CC4EE9%7dtf10002085_mac.dotx" TargetMode="External"/></Relationship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F2009"/>
      </a:dk2>
      <a:lt2>
        <a:srgbClr val="FFF9EF"/>
      </a:lt2>
      <a:accent1>
        <a:srgbClr val="50345E"/>
      </a:accent1>
      <a:accent2>
        <a:srgbClr val="776B67"/>
      </a:accent2>
      <a:accent3>
        <a:srgbClr val="C75F79"/>
      </a:accent3>
      <a:accent4>
        <a:srgbClr val="54B8E4"/>
      </a:accent4>
      <a:accent5>
        <a:srgbClr val="84A92F"/>
      </a:accent5>
      <a:accent6>
        <a:srgbClr val="EAA137"/>
      </a:accent6>
      <a:hlink>
        <a:srgbClr val="166A72"/>
      </a:hlink>
      <a:folHlink>
        <a:srgbClr val="605D81"/>
      </a:folHlink>
    </a:clrScheme>
    <a:fontScheme name="Trebuchet MS-Georgi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2D4548-A5D8-2049-80C5-07B66A36F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{59DA5DE0-B90D-CA49-9EF6-D50538CC4EE9}tf10002085_mac.dotx</Template>
  <TotalTime>90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</cp:revision>
  <cp:lastPrinted>2023-12-03T06:22:00Z</cp:lastPrinted>
  <dcterms:created xsi:type="dcterms:W3CDTF">2023-12-03T07:48:00Z</dcterms:created>
  <dcterms:modified xsi:type="dcterms:W3CDTF">2023-12-03T19:12:00Z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TF10002049</vt:lpwstr>
  </property>
</Properties>
</file>